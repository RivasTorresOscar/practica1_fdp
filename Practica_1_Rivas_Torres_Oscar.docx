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3764C8" w14:paraId="064723F9" w14:textId="77777777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D8779E" w14:textId="77777777" w:rsidR="003764C8" w:rsidRDefault="004D7BE4">
            <w:pPr>
              <w:widowControl/>
              <w:suppressAutoHyphens w:val="0"/>
              <w:ind w:left="38"/>
              <w:jc w:val="center"/>
              <w:textAlignment w:val="auto"/>
            </w:pPr>
            <w:bookmarkStart w:id="0" w:name="_Hlk82020895"/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 wp14:anchorId="12D49848" wp14:editId="00E2C1A0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671BAD2" w14:textId="77777777" w:rsidR="003764C8" w:rsidRDefault="003764C8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18DCA2" w14:textId="77777777" w:rsidR="003764C8" w:rsidRDefault="003764C8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28D52498" w14:textId="77777777" w:rsidR="003764C8" w:rsidRDefault="004D7BE4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13E9AAB8" w14:textId="77777777" w:rsidR="003764C8" w:rsidRDefault="003764C8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3764C8" w14:paraId="07E77B8C" w14:textId="77777777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3BB3BD" w14:textId="77777777" w:rsidR="003764C8" w:rsidRDefault="003764C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776B40E9" w14:textId="77777777" w:rsidR="003764C8" w:rsidRDefault="004D7BE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68A6102C" w14:textId="77777777" w:rsidR="003764C8" w:rsidRDefault="003764C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C7469E" w14:textId="77777777" w:rsidR="003764C8" w:rsidRDefault="003764C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08ED050D" w14:textId="77777777" w:rsidR="003764C8" w:rsidRDefault="004D7BE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567B69B2" w14:textId="77777777" w:rsidR="003764C8" w:rsidRDefault="003764C8">
      <w:pPr>
        <w:pStyle w:val="Standard"/>
      </w:pPr>
    </w:p>
    <w:p w14:paraId="5792C893" w14:textId="77777777" w:rsidR="003764C8" w:rsidRDefault="003764C8">
      <w:pPr>
        <w:pStyle w:val="Standard"/>
      </w:pPr>
    </w:p>
    <w:p w14:paraId="3525935C" w14:textId="77777777" w:rsidR="003764C8" w:rsidRDefault="004D7BE4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7D92EFBC" w14:textId="77777777" w:rsidR="003764C8" w:rsidRDefault="004D7BE4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0903EBCC" w14:textId="77777777" w:rsidR="003764C8" w:rsidRDefault="004D7BE4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62AC4D6" wp14:editId="01CDF195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0AEC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3764C8" w14:paraId="792CE3E4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679A52E" w14:textId="77777777" w:rsidR="003764C8" w:rsidRDefault="003764C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3C2DF21" w14:textId="77777777" w:rsidR="003764C8" w:rsidRDefault="004D7BE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F6D3EC" w14:textId="77777777" w:rsidR="003764C8" w:rsidRDefault="004D7BE4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4B983B5" wp14:editId="6BFE9D25">
                      <wp:simplePos x="0" y="0"/>
                      <wp:positionH relativeFrom="column">
                        <wp:posOffset>-9528</wp:posOffset>
                      </wp:positionH>
                      <wp:positionV relativeFrom="paragraph">
                        <wp:posOffset>245745</wp:posOffset>
                      </wp:positionV>
                      <wp:extent cx="4285619" cy="266703"/>
                      <wp:effectExtent l="0" t="0" r="0" b="0"/>
                      <wp:wrapNone/>
                      <wp:docPr id="3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85619" cy="2667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7A191DE5" w14:textId="77777777" w:rsidR="003764C8" w:rsidRDefault="004D7BE4">
                                  <w:r>
                                    <w:t>Karina Garcia Morales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4B983B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position:absolute;left:0;text-align:left;margin-left:-.75pt;margin-top:19.35pt;width:337.45pt;height:2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" filled="f" stroked="f">
                      <v:textbox>
                        <w:txbxContent>
                          <w:p w14:paraId="7A191DE5" w14:textId="77777777" w:rsidR="003764C8" w:rsidRDefault="004D7BE4">
                            <w:r>
                              <w:t>Karina Garcia Morales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3764C8" w14:paraId="44454ECD" w14:textId="77777777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2F95E4" w14:textId="77777777" w:rsidR="003764C8" w:rsidRDefault="003764C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E96339B" w14:textId="77777777" w:rsidR="003764C8" w:rsidRDefault="004D7BE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468ABE" w14:textId="77777777" w:rsidR="003764C8" w:rsidRDefault="004D7BE4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1DF7A32" wp14:editId="155F9D6B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276221</wp:posOffset>
                      </wp:positionV>
                      <wp:extent cx="4285619" cy="266703"/>
                      <wp:effectExtent l="0" t="0" r="0" b="0"/>
                      <wp:wrapNone/>
                      <wp:docPr id="4" name="Cuadro de texto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85619" cy="2667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094B6ADB" w14:textId="77777777" w:rsidR="003764C8" w:rsidRDefault="004D7BE4">
                                  <w:r>
                                    <w:t>Rivas Torres Oscar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1DF7A32" id="Cuadro de texto 4" o:spid="_x0000_s1027" type="#_x0000_t202" style="position:absolute;left:0;text-align:left;margin-left:0;margin-top:21.75pt;width:337.45pt;height:2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" filled="f" stroked="f">
                      <v:textbox>
                        <w:txbxContent>
                          <w:p w14:paraId="094B6ADB" w14:textId="77777777" w:rsidR="003764C8" w:rsidRDefault="004D7BE4">
                            <w:r>
                              <w:t>Rivas Torres Oscar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3764C8" w14:paraId="28733F1C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1ECD5A8" w14:textId="77777777" w:rsidR="003764C8" w:rsidRDefault="003764C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5CD6DF0" w14:textId="77777777" w:rsidR="003764C8" w:rsidRDefault="004D7BE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FF7D36" w14:textId="77777777" w:rsidR="003764C8" w:rsidRDefault="004D7BE4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1026CFC4" wp14:editId="3BFD470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255903</wp:posOffset>
                      </wp:positionV>
                      <wp:extent cx="4285619" cy="266703"/>
                      <wp:effectExtent l="0" t="0" r="0" b="0"/>
                      <wp:wrapNone/>
                      <wp:docPr id="5" name="Cuadro de texto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85619" cy="2667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4EE43260" w14:textId="77777777" w:rsidR="003764C8" w:rsidRDefault="004D7BE4">
                                  <w:r>
                                    <w:t>20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026CFC4" id="Cuadro de texto 5" o:spid="_x0000_s1028" type="#_x0000_t202" style="position:absolute;left:0;text-align:left;margin-left:0;margin-top:20.15pt;width:337.45pt;height:2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" filled="f" stroked="f">
                      <v:textbox>
                        <w:txbxContent>
                          <w:p w14:paraId="4EE43260" w14:textId="77777777" w:rsidR="003764C8" w:rsidRDefault="004D7BE4">
                            <w:r>
                              <w:t>20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3764C8" w14:paraId="1DB32989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848DB61" w14:textId="77777777" w:rsidR="003764C8" w:rsidRDefault="003764C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E14F9A5" w14:textId="77777777" w:rsidR="003764C8" w:rsidRDefault="004D7BE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BA0DE1" w14:textId="77777777" w:rsidR="003764C8" w:rsidRDefault="004D7BE4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E9AB38D" wp14:editId="0FE72A87">
                      <wp:simplePos x="0" y="0"/>
                      <wp:positionH relativeFrom="column">
                        <wp:posOffset>19046</wp:posOffset>
                      </wp:positionH>
                      <wp:positionV relativeFrom="paragraph">
                        <wp:posOffset>270506</wp:posOffset>
                      </wp:positionV>
                      <wp:extent cx="4285619" cy="266703"/>
                      <wp:effectExtent l="0" t="0" r="0" b="0"/>
                      <wp:wrapNone/>
                      <wp:docPr id="6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85619" cy="2667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399C8E8A" w14:textId="77777777" w:rsidR="003764C8" w:rsidRDefault="004D7BE4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9AB38D" id="Cuadro de texto 7" o:spid="_x0000_s1029" type="#_x0000_t202" style="position:absolute;left:0;text-align:left;margin-left:1.5pt;margin-top:21.3pt;width:337.45pt;height:2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" filled="f" stroked="f">
                      <v:textbox>
                        <w:txbxContent>
                          <w:p w14:paraId="399C8E8A" w14:textId="77777777" w:rsidR="003764C8" w:rsidRDefault="004D7BE4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3764C8" w14:paraId="1422BBCD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4D3A77" w14:textId="77777777" w:rsidR="003764C8" w:rsidRDefault="003764C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6C8F54C" w14:textId="77777777" w:rsidR="003764C8" w:rsidRDefault="004D7BE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772712" w14:textId="77777777" w:rsidR="003764C8" w:rsidRDefault="004D7BE4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2572BB9" wp14:editId="5535384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262890</wp:posOffset>
                      </wp:positionV>
                      <wp:extent cx="4285619" cy="266703"/>
                      <wp:effectExtent l="0" t="0" r="0" b="0"/>
                      <wp:wrapNone/>
                      <wp:docPr id="7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85619" cy="2667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2FA7F39C" w14:textId="77777777" w:rsidR="003764C8" w:rsidRDefault="004D7BE4">
                                  <w:r>
                                    <w:t>Rivas Torres Oscar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2572BB9" id="Cuadro de texto 8" o:spid="_x0000_s1030" type="#_x0000_t202" style="position:absolute;left:0;text-align:left;margin-left:0;margin-top:20.7pt;width:337.45pt;height:2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" filled="f" stroked="f">
                      <v:textbox>
                        <w:txbxContent>
                          <w:p w14:paraId="2FA7F39C" w14:textId="77777777" w:rsidR="003764C8" w:rsidRDefault="004D7BE4">
                            <w:r>
                              <w:t>Rivas Torres Oscar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3764C8" w:rsidRPr="001C5480" w14:paraId="4DA81475" w14:textId="77777777">
        <w:tblPrEx>
          <w:tblCellMar>
            <w:top w:w="0" w:type="dxa"/>
            <w:bottom w:w="0" w:type="dxa"/>
          </w:tblCellMar>
        </w:tblPrEx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8B6E48" w14:textId="77777777" w:rsidR="003764C8" w:rsidRDefault="004D7BE4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128C95" w14:textId="77777777" w:rsidR="003764C8" w:rsidRDefault="003764C8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3764C8" w:rsidRPr="001C5480" w14:paraId="3D7D01D4" w14:textId="77777777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425AEA9" w14:textId="77777777" w:rsidR="003764C8" w:rsidRDefault="003764C8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74AA6148" w14:textId="77777777" w:rsidR="003764C8" w:rsidRDefault="004D7BE4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6309D5" w14:textId="77777777" w:rsidR="003764C8" w:rsidRDefault="003764C8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3764C8" w14:paraId="5F2AD4F5" w14:textId="77777777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BBE67F" w14:textId="77777777" w:rsidR="003764C8" w:rsidRDefault="003764C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66869716" w14:textId="77777777" w:rsidR="003764C8" w:rsidRDefault="004D7BE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5F180F" w14:textId="77777777" w:rsidR="003764C8" w:rsidRDefault="004D7BE4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75BC5D4B" wp14:editId="5654093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262259</wp:posOffset>
                      </wp:positionV>
                      <wp:extent cx="4285619" cy="266703"/>
                      <wp:effectExtent l="0" t="0" r="0" b="0"/>
                      <wp:wrapNone/>
                      <wp:docPr id="8" name="Cuadro de texto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85619" cy="2667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0BEE4A00" w14:textId="77777777" w:rsidR="003764C8" w:rsidRDefault="004D7BE4">
                                  <w:r>
                                    <w:t>2022-1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5BC5D4B" id="Cuadro de texto 9" o:spid="_x0000_s1031" type="#_x0000_t202" style="position:absolute;left:0;text-align:left;margin-left:0;margin-top:20.65pt;width:337.45pt;height:2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" filled="f" stroked="f">
                      <v:textbox>
                        <w:txbxContent>
                          <w:p w14:paraId="0BEE4A00" w14:textId="77777777" w:rsidR="003764C8" w:rsidRDefault="004D7BE4">
                            <w:r>
                              <w:t>2022-1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3764C8" w14:paraId="0F872B32" w14:textId="77777777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38AF39" w14:textId="77777777" w:rsidR="003764C8" w:rsidRDefault="003764C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5EA6C69E" w14:textId="77777777" w:rsidR="003764C8" w:rsidRDefault="004D7BE4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1E7BFB" w14:textId="77777777" w:rsidR="003764C8" w:rsidRDefault="004D7BE4">
            <w:pPr>
              <w:pStyle w:val="TableContents"/>
              <w:ind w:left="629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70F296A9" wp14:editId="258AD220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254002</wp:posOffset>
                      </wp:positionV>
                      <wp:extent cx="4285619" cy="266703"/>
                      <wp:effectExtent l="0" t="0" r="0" b="0"/>
                      <wp:wrapNone/>
                      <wp:docPr id="9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85619" cy="2667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5421C2CF" w14:textId="77777777" w:rsidR="003764C8" w:rsidRDefault="004D7BE4">
                                  <w:r>
                                    <w:t>08/Septiembre/2021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0F296A9" id="Cuadro de texto 10" o:spid="_x0000_s1032" type="#_x0000_t202" style="position:absolute;left:0;text-align:left;margin-left:0;margin-top:20pt;width:337.45pt;height:2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" filled="f" stroked="f">
                      <v:textbox>
                        <w:txbxContent>
                          <w:p w14:paraId="5421C2CF" w14:textId="77777777" w:rsidR="003764C8" w:rsidRDefault="004D7BE4">
                            <w:r>
                              <w:t>08/Septiembre/2021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3764C8" w14:paraId="4B10D00E" w14:textId="77777777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90DCED" w14:textId="77777777" w:rsidR="003764C8" w:rsidRDefault="003764C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378600B" w14:textId="77777777" w:rsidR="003764C8" w:rsidRDefault="004D7BE4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C0947B5" w14:textId="77777777" w:rsidR="003764C8" w:rsidRDefault="003764C8">
            <w:pPr>
              <w:pStyle w:val="TableContents"/>
              <w:ind w:left="629"/>
            </w:pPr>
          </w:p>
        </w:tc>
      </w:tr>
      <w:tr w:rsidR="003764C8" w14:paraId="08FBC199" w14:textId="77777777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0A991A" w14:textId="77777777" w:rsidR="003764C8" w:rsidRDefault="003764C8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A0697D" w14:textId="77777777" w:rsidR="003764C8" w:rsidRDefault="003764C8">
            <w:pPr>
              <w:pStyle w:val="TableContents"/>
              <w:ind w:left="629"/>
            </w:pPr>
          </w:p>
        </w:tc>
      </w:tr>
    </w:tbl>
    <w:p w14:paraId="3D3EAE40" w14:textId="77777777" w:rsidR="003764C8" w:rsidRDefault="003764C8">
      <w:pPr>
        <w:pStyle w:val="Standard"/>
      </w:pPr>
    </w:p>
    <w:p w14:paraId="28AF9269" w14:textId="77777777" w:rsidR="003764C8" w:rsidRDefault="003764C8">
      <w:pPr>
        <w:pStyle w:val="Standard"/>
      </w:pPr>
    </w:p>
    <w:p w14:paraId="729092B8" w14:textId="77777777" w:rsidR="003764C8" w:rsidRDefault="004D7BE4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bookmarkEnd w:id="0"/>
    <w:p w14:paraId="2F598F1C" w14:textId="77777777" w:rsidR="003764C8" w:rsidRDefault="003764C8">
      <w:pPr>
        <w:suppressAutoHyphens w:val="0"/>
        <w:rPr>
          <w:rFonts w:ascii="Calibri" w:hAnsi="Calibri"/>
          <w:color w:val="000000"/>
          <w:sz w:val="36"/>
          <w:szCs w:val="16"/>
        </w:rPr>
      </w:pPr>
    </w:p>
    <w:p w14:paraId="19D3FF2A" w14:textId="77777777" w:rsidR="003764C8" w:rsidRPr="001C5480" w:rsidRDefault="004D7BE4">
      <w:pPr>
        <w:suppressAutoHyphens w:val="0"/>
        <w:jc w:val="center"/>
        <w:rPr>
          <w:lang w:val="es-MX"/>
        </w:rPr>
      </w:pPr>
      <w:r>
        <w:rPr>
          <w:rFonts w:ascii="Avenir Next LT Pro" w:hAnsi="Avenir Next LT Pro"/>
          <w:sz w:val="36"/>
          <w:szCs w:val="30"/>
          <w:lang w:val="es-MX"/>
        </w:rPr>
        <w:t xml:space="preserve">Guía </w:t>
      </w:r>
      <w:r>
        <w:rPr>
          <w:rFonts w:ascii="Avenir Next LT Pro" w:hAnsi="Avenir Next LT Pro"/>
          <w:sz w:val="36"/>
          <w:szCs w:val="30"/>
          <w:lang w:val="es-MX"/>
        </w:rPr>
        <w:t>práctica de estudio 01: La computación como herramienta de trabajo del profesional de ingeniería</w:t>
      </w:r>
    </w:p>
    <w:p w14:paraId="74F0A780" w14:textId="77777777" w:rsidR="003764C8" w:rsidRDefault="003764C8">
      <w:pPr>
        <w:suppressAutoHyphens w:val="0"/>
        <w:rPr>
          <w:rFonts w:ascii="Calibri" w:hAnsi="Calibri"/>
          <w:color w:val="000000"/>
          <w:sz w:val="36"/>
          <w:szCs w:val="16"/>
          <w:lang w:val="es-MX"/>
        </w:rPr>
      </w:pPr>
    </w:p>
    <w:p w14:paraId="4F56D103" w14:textId="77777777" w:rsidR="003764C8" w:rsidRDefault="003764C8">
      <w:pPr>
        <w:suppressAutoHyphens w:val="0"/>
        <w:rPr>
          <w:rFonts w:ascii="Calibri" w:hAnsi="Calibri"/>
          <w:color w:val="000000"/>
          <w:sz w:val="36"/>
          <w:szCs w:val="16"/>
          <w:lang w:val="es-MX"/>
        </w:rPr>
      </w:pPr>
    </w:p>
    <w:p w14:paraId="509D2F23" w14:textId="77777777" w:rsidR="003764C8" w:rsidRDefault="004D7BE4">
      <w:pPr>
        <w:suppressAutoHyphens w:val="0"/>
        <w:spacing w:line="276" w:lineRule="auto"/>
        <w:rPr>
          <w:rFonts w:ascii="Calibri" w:hAnsi="Calibri"/>
          <w:color w:val="000000"/>
          <w:sz w:val="36"/>
          <w:szCs w:val="16"/>
          <w:lang w:val="es-MX"/>
        </w:rPr>
      </w:pPr>
      <w:r>
        <w:rPr>
          <w:rFonts w:ascii="Calibri" w:hAnsi="Calibri"/>
          <w:color w:val="000000"/>
          <w:sz w:val="36"/>
          <w:szCs w:val="16"/>
          <w:lang w:val="es-MX"/>
        </w:rPr>
        <w:t xml:space="preserve">Objetivos: </w:t>
      </w:r>
    </w:p>
    <w:p w14:paraId="392643C2" w14:textId="77777777" w:rsidR="003764C8" w:rsidRDefault="004D7BE4">
      <w:pPr>
        <w:suppressAutoHyphens w:val="0"/>
        <w:spacing w:line="276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El alumno conocerá y utilizará herramientas de software que ofrecen las Tecnologías de la Información y Comunicación que le permitan realizar act</w:t>
      </w:r>
      <w:r>
        <w:rPr>
          <w:rFonts w:ascii="Arial" w:hAnsi="Arial" w:cs="Arial"/>
          <w:lang w:val="es-MX"/>
        </w:rPr>
        <w:t>ividades y trabajos académicos de forma organizada y profesional a lo largo de la vida escolar, tales como manejo de repositorios de almacenamiento y buscadores con funciones avanzadas.</w:t>
      </w:r>
    </w:p>
    <w:p w14:paraId="0C022E7D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4ABE300D" w14:textId="77777777" w:rsidR="003764C8" w:rsidRDefault="004D7BE4">
      <w:pPr>
        <w:suppressAutoHyphens w:val="0"/>
        <w:rPr>
          <w:rFonts w:ascii="Calibri" w:hAnsi="Calibri" w:cs="Calibri"/>
          <w:sz w:val="36"/>
          <w:szCs w:val="36"/>
          <w:lang w:val="es-MX"/>
        </w:rPr>
      </w:pPr>
      <w:r>
        <w:rPr>
          <w:rFonts w:ascii="Calibri" w:hAnsi="Calibri" w:cs="Calibri"/>
          <w:sz w:val="36"/>
          <w:szCs w:val="36"/>
          <w:lang w:val="es-MX"/>
        </w:rPr>
        <w:t>Desarrollo de la Practica:</w:t>
      </w:r>
    </w:p>
    <w:p w14:paraId="7D4636DD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09B3BBD1" w14:textId="77777777" w:rsidR="003764C8" w:rsidRDefault="004D7BE4">
      <w:pPr>
        <w:suppressAutoHyphens w:val="0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1.- Comenzamos la </w:t>
      </w:r>
      <w:proofErr w:type="spellStart"/>
      <w:r>
        <w:rPr>
          <w:rFonts w:ascii="Arial" w:hAnsi="Arial" w:cs="Arial"/>
          <w:lang w:val="es-MX"/>
        </w:rPr>
        <w:t>practica</w:t>
      </w:r>
      <w:proofErr w:type="spellEnd"/>
      <w:r>
        <w:rPr>
          <w:rFonts w:ascii="Arial" w:hAnsi="Arial" w:cs="Arial"/>
          <w:lang w:val="es-MX"/>
        </w:rPr>
        <w:t xml:space="preserve"> con varios con</w:t>
      </w:r>
      <w:r>
        <w:rPr>
          <w:rFonts w:ascii="Arial" w:hAnsi="Arial" w:cs="Arial"/>
          <w:lang w:val="es-MX"/>
        </w:rPr>
        <w:t>ocimientos previos sobre cómo es que funciona un controlador de versiones, un reposito e igual aprendimos conocimientos sobre el almacenamiento en la nube, todo esto lo empezamos a ver gracias a que más Adelante lo utilizaremos en el mismo desarrollo de es</w:t>
      </w:r>
      <w:r>
        <w:rPr>
          <w:rFonts w:ascii="Arial" w:hAnsi="Arial" w:cs="Arial"/>
          <w:lang w:val="es-MX"/>
        </w:rPr>
        <w:t>ta práctica si no es que en la tarea de la misma, es muy interesante ver como tienen sus sistemas y sus mecanismos de funcionamiento todo este tipo de cosas.</w:t>
      </w:r>
    </w:p>
    <w:p w14:paraId="4F38FA65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57EADABE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67D693FF" w14:textId="77777777" w:rsidR="003764C8" w:rsidRDefault="004D7BE4">
      <w:pPr>
        <w:suppressAutoHyphens w:val="0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2.- Una vez visto los conocimientos básicos, empezamos más con lo experimental, primero teníamos</w:t>
      </w:r>
      <w:r>
        <w:rPr>
          <w:rFonts w:ascii="Arial" w:hAnsi="Arial" w:cs="Arial"/>
          <w:lang w:val="es-MX"/>
        </w:rPr>
        <w:t xml:space="preserve"> que elaborar un formato en Google </w:t>
      </w:r>
      <w:proofErr w:type="spellStart"/>
      <w:r>
        <w:rPr>
          <w:rFonts w:ascii="Arial" w:hAnsi="Arial" w:cs="Arial"/>
          <w:lang w:val="es-MX"/>
        </w:rPr>
        <w:t>forms</w:t>
      </w:r>
      <w:proofErr w:type="spellEnd"/>
      <w:r>
        <w:rPr>
          <w:rFonts w:ascii="Arial" w:hAnsi="Arial" w:cs="Arial"/>
          <w:lang w:val="es-MX"/>
        </w:rPr>
        <w:t xml:space="preserve"> para ver cómo era que este podía recopilar la información de varias personas usando formularios muy sencillos de usar </w:t>
      </w:r>
    </w:p>
    <w:p w14:paraId="2DF889D6" w14:textId="77777777" w:rsidR="003764C8" w:rsidRPr="001C5480" w:rsidRDefault="004D7BE4">
      <w:pPr>
        <w:suppressAutoHyphens w:val="0"/>
        <w:rPr>
          <w:lang w:val="es-MX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9ABCB7F" wp14:editId="2EAAB7FB">
            <wp:simplePos x="0" y="0"/>
            <wp:positionH relativeFrom="column">
              <wp:posOffset>556522</wp:posOffset>
            </wp:positionH>
            <wp:positionV relativeFrom="paragraph">
              <wp:posOffset>339489</wp:posOffset>
            </wp:positionV>
            <wp:extent cx="5296533" cy="3295012"/>
            <wp:effectExtent l="0" t="0" r="0" b="638"/>
            <wp:wrapTight wrapText="bothSides">
              <wp:wrapPolygon edited="0">
                <wp:start x="0" y="0"/>
                <wp:lineTo x="0" y="21483"/>
                <wp:lineTo x="21522" y="21483"/>
                <wp:lineTo x="21522" y="0"/>
                <wp:lineTo x="0" y="0"/>
              </wp:wrapPolygon>
            </wp:wrapTight>
            <wp:docPr id="10" name="Imagen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6533" cy="329501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2CC954F" w14:textId="77777777" w:rsidR="003764C8" w:rsidRDefault="003764C8">
      <w:pPr>
        <w:pageBreakBefore/>
        <w:suppressAutoHyphens w:val="0"/>
        <w:rPr>
          <w:rFonts w:ascii="Arial" w:hAnsi="Arial" w:cs="Arial"/>
          <w:lang w:val="es-MX"/>
        </w:rPr>
      </w:pPr>
    </w:p>
    <w:p w14:paraId="6D88C4DF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32F5A2A9" w14:textId="77777777" w:rsidR="003764C8" w:rsidRPr="001C5480" w:rsidRDefault="004D7BE4">
      <w:pPr>
        <w:suppressAutoHyphens w:val="0"/>
        <w:rPr>
          <w:lang w:val="es-MX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5648" behindDoc="0" locked="0" layoutInCell="1" allowOverlap="1" wp14:anchorId="6660E0C9" wp14:editId="2D9C7F99">
            <wp:simplePos x="0" y="0"/>
            <wp:positionH relativeFrom="page">
              <wp:align>center</wp:align>
            </wp:positionH>
            <wp:positionV relativeFrom="paragraph">
              <wp:posOffset>761366</wp:posOffset>
            </wp:positionV>
            <wp:extent cx="5868674" cy="3391537"/>
            <wp:effectExtent l="0" t="0" r="0" b="0"/>
            <wp:wrapTight wrapText="bothSides">
              <wp:wrapPolygon edited="0">
                <wp:start x="0" y="0"/>
                <wp:lineTo x="0" y="21475"/>
                <wp:lineTo x="21525" y="21475"/>
                <wp:lineTo x="21525" y="0"/>
                <wp:lineTo x="0" y="0"/>
              </wp:wrapPolygon>
            </wp:wrapTight>
            <wp:docPr id="11" name="Imagen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8674" cy="339153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lang w:val="es-MX"/>
        </w:rPr>
        <w:t xml:space="preserve">3.- Una vez ya teniendo nuestra pregunta o nuestro formulario armado teníamos que </w:t>
      </w:r>
      <w:r>
        <w:rPr>
          <w:rFonts w:ascii="Arial" w:hAnsi="Arial" w:cs="Arial"/>
          <w:lang w:val="es-MX"/>
        </w:rPr>
        <w:t>enviárselo a 5 de nuestros compañeros y esperar para ver cómo es que se podía visualizar y guardar la información marcada en la encuesta o formulario</w:t>
      </w:r>
    </w:p>
    <w:p w14:paraId="146E0CC8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5CED10E6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0DAE22E5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6C7D6EC6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230F9BFD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28E00EB4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36A0E868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5600AF87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735AAE66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78E16F85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7B8033E1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0053349B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1315C726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4585B00F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34BFFA96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43FD0EF4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5E3384E6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797E58B9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7F1EA3FE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558651F7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1D0352F7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2392863A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47343743" w14:textId="77777777" w:rsidR="003764C8" w:rsidRDefault="004D7BE4">
      <w:pPr>
        <w:suppressAutoHyphens w:val="0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4.- A partir de aquí empezaríamos a usar el buscador normal de Google para utilizar </w:t>
      </w:r>
      <w:r>
        <w:rPr>
          <w:rFonts w:ascii="Arial" w:hAnsi="Arial" w:cs="Arial"/>
          <w:lang w:val="es-MX"/>
        </w:rPr>
        <w:t xml:space="preserve">diferentes comandos de búsqueda que nos da la </w:t>
      </w:r>
      <w:proofErr w:type="spellStart"/>
      <w:r>
        <w:rPr>
          <w:rFonts w:ascii="Arial" w:hAnsi="Arial" w:cs="Arial"/>
          <w:lang w:val="es-MX"/>
        </w:rPr>
        <w:t>practica</w:t>
      </w:r>
      <w:proofErr w:type="spellEnd"/>
      <w:r>
        <w:rPr>
          <w:rFonts w:ascii="Arial" w:hAnsi="Arial" w:cs="Arial"/>
          <w:lang w:val="es-MX"/>
        </w:rPr>
        <w:t xml:space="preserve"> estos comandos nos sirven para facilitar las cosas que queremos encontrar en esta plataforma</w:t>
      </w:r>
    </w:p>
    <w:p w14:paraId="3938D72A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54A32738" w14:textId="77777777" w:rsidR="003764C8" w:rsidRPr="001C5480" w:rsidRDefault="004D7BE4">
      <w:pPr>
        <w:suppressAutoHyphens w:val="0"/>
        <w:rPr>
          <w:lang w:val="es-MX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6672" behindDoc="0" locked="0" layoutInCell="1" allowOverlap="1" wp14:anchorId="67D7DEBB" wp14:editId="5F889714">
            <wp:simplePos x="0" y="0"/>
            <wp:positionH relativeFrom="page">
              <wp:posOffset>1057275</wp:posOffset>
            </wp:positionH>
            <wp:positionV relativeFrom="paragraph">
              <wp:posOffset>19046</wp:posOffset>
            </wp:positionV>
            <wp:extent cx="5534021" cy="3305171"/>
            <wp:effectExtent l="0" t="0" r="0" b="0"/>
            <wp:wrapTight wrapText="bothSides">
              <wp:wrapPolygon edited="0">
                <wp:start x="0" y="0"/>
                <wp:lineTo x="0" y="21417"/>
                <wp:lineTo x="21491" y="21417"/>
                <wp:lineTo x="21491" y="0"/>
                <wp:lineTo x="0" y="0"/>
              </wp:wrapPolygon>
            </wp:wrapTight>
            <wp:docPr id="12" name="Imagen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1" cy="33051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2247BB1" w14:textId="77777777" w:rsidR="003764C8" w:rsidRDefault="003764C8">
      <w:pPr>
        <w:suppressAutoHyphens w:val="0"/>
        <w:rPr>
          <w:rFonts w:ascii="Arial" w:hAnsi="Arial" w:cs="Arial"/>
          <w:lang w:val="es-MX"/>
        </w:rPr>
      </w:pPr>
    </w:p>
    <w:p w14:paraId="1CAA01CE" w14:textId="77777777" w:rsidR="003764C8" w:rsidRDefault="003764C8">
      <w:pPr>
        <w:rPr>
          <w:rFonts w:ascii="Arial" w:hAnsi="Arial" w:cs="Arial"/>
          <w:lang w:val="es-MX"/>
        </w:rPr>
      </w:pPr>
    </w:p>
    <w:p w14:paraId="411400C5" w14:textId="77777777" w:rsidR="003764C8" w:rsidRDefault="003764C8">
      <w:pPr>
        <w:rPr>
          <w:rFonts w:ascii="Arial" w:hAnsi="Arial" w:cs="Arial"/>
          <w:lang w:val="es-MX"/>
        </w:rPr>
      </w:pPr>
    </w:p>
    <w:p w14:paraId="376E639A" w14:textId="77777777" w:rsidR="003764C8" w:rsidRDefault="003764C8">
      <w:pPr>
        <w:rPr>
          <w:rFonts w:ascii="Arial" w:hAnsi="Arial" w:cs="Arial"/>
          <w:lang w:val="es-MX"/>
        </w:rPr>
      </w:pPr>
    </w:p>
    <w:p w14:paraId="20EFE337" w14:textId="77777777" w:rsidR="003764C8" w:rsidRDefault="003764C8">
      <w:pPr>
        <w:rPr>
          <w:rFonts w:ascii="Arial" w:hAnsi="Arial" w:cs="Arial"/>
          <w:lang w:val="es-MX"/>
        </w:rPr>
      </w:pPr>
    </w:p>
    <w:p w14:paraId="2DEC6769" w14:textId="77777777" w:rsidR="003764C8" w:rsidRDefault="003764C8">
      <w:pPr>
        <w:rPr>
          <w:rFonts w:ascii="Arial" w:hAnsi="Arial" w:cs="Arial"/>
          <w:lang w:val="es-MX"/>
        </w:rPr>
      </w:pPr>
    </w:p>
    <w:p w14:paraId="6147E3FC" w14:textId="77777777" w:rsidR="003764C8" w:rsidRDefault="003764C8">
      <w:pPr>
        <w:rPr>
          <w:rFonts w:ascii="Arial" w:hAnsi="Arial" w:cs="Arial"/>
          <w:lang w:val="es-MX"/>
        </w:rPr>
      </w:pPr>
    </w:p>
    <w:p w14:paraId="1E022745" w14:textId="77777777" w:rsidR="003764C8" w:rsidRDefault="003764C8">
      <w:pPr>
        <w:rPr>
          <w:rFonts w:ascii="Arial" w:hAnsi="Arial" w:cs="Arial"/>
          <w:lang w:val="es-MX"/>
        </w:rPr>
      </w:pPr>
    </w:p>
    <w:p w14:paraId="53A94B0C" w14:textId="77777777" w:rsidR="003764C8" w:rsidRDefault="003764C8">
      <w:pPr>
        <w:rPr>
          <w:rFonts w:ascii="Arial" w:hAnsi="Arial" w:cs="Arial"/>
          <w:lang w:val="es-MX"/>
        </w:rPr>
      </w:pPr>
    </w:p>
    <w:p w14:paraId="20B0E20E" w14:textId="77777777" w:rsidR="003764C8" w:rsidRDefault="003764C8">
      <w:pPr>
        <w:rPr>
          <w:rFonts w:ascii="Arial" w:hAnsi="Arial" w:cs="Arial"/>
          <w:lang w:val="es-MX"/>
        </w:rPr>
      </w:pPr>
    </w:p>
    <w:p w14:paraId="3CDCECA2" w14:textId="77777777" w:rsidR="003764C8" w:rsidRDefault="003764C8">
      <w:pPr>
        <w:rPr>
          <w:rFonts w:ascii="Arial" w:hAnsi="Arial" w:cs="Arial"/>
          <w:lang w:val="es-MX"/>
        </w:rPr>
      </w:pPr>
    </w:p>
    <w:p w14:paraId="026EC983" w14:textId="77777777" w:rsidR="003764C8" w:rsidRDefault="003764C8">
      <w:pPr>
        <w:rPr>
          <w:rFonts w:ascii="Arial" w:hAnsi="Arial" w:cs="Arial"/>
          <w:lang w:val="es-MX"/>
        </w:rPr>
      </w:pPr>
    </w:p>
    <w:p w14:paraId="6F356514" w14:textId="77777777" w:rsidR="003764C8" w:rsidRDefault="003764C8">
      <w:pPr>
        <w:rPr>
          <w:rFonts w:ascii="Arial" w:hAnsi="Arial" w:cs="Arial"/>
          <w:lang w:val="es-MX"/>
        </w:rPr>
      </w:pPr>
    </w:p>
    <w:p w14:paraId="6E739CD6" w14:textId="77777777" w:rsidR="003764C8" w:rsidRDefault="003764C8">
      <w:pPr>
        <w:rPr>
          <w:rFonts w:ascii="Arial" w:hAnsi="Arial" w:cs="Arial"/>
          <w:lang w:val="es-MX"/>
        </w:rPr>
      </w:pPr>
    </w:p>
    <w:p w14:paraId="6454B626" w14:textId="77777777" w:rsidR="003764C8" w:rsidRDefault="003764C8">
      <w:pPr>
        <w:rPr>
          <w:rFonts w:ascii="Arial" w:hAnsi="Arial" w:cs="Arial"/>
          <w:lang w:val="es-MX"/>
        </w:rPr>
      </w:pPr>
    </w:p>
    <w:p w14:paraId="20DCCC1D" w14:textId="77777777" w:rsidR="003764C8" w:rsidRDefault="003764C8">
      <w:pPr>
        <w:rPr>
          <w:rFonts w:ascii="Arial" w:hAnsi="Arial" w:cs="Arial"/>
          <w:lang w:val="es-MX"/>
        </w:rPr>
      </w:pPr>
    </w:p>
    <w:p w14:paraId="518F351F" w14:textId="77777777" w:rsidR="003764C8" w:rsidRDefault="003764C8">
      <w:pPr>
        <w:rPr>
          <w:rFonts w:ascii="Arial" w:hAnsi="Arial" w:cs="Arial"/>
          <w:lang w:val="es-MX"/>
        </w:rPr>
      </w:pPr>
    </w:p>
    <w:p w14:paraId="7DF5D620" w14:textId="77777777" w:rsidR="003764C8" w:rsidRDefault="003764C8">
      <w:pPr>
        <w:rPr>
          <w:rFonts w:ascii="Arial" w:hAnsi="Arial" w:cs="Arial"/>
          <w:lang w:val="es-MX"/>
        </w:rPr>
      </w:pPr>
    </w:p>
    <w:p w14:paraId="5B249118" w14:textId="77777777" w:rsidR="003764C8" w:rsidRDefault="003764C8">
      <w:pPr>
        <w:rPr>
          <w:rFonts w:ascii="Arial" w:hAnsi="Arial" w:cs="Arial"/>
          <w:lang w:val="es-MX"/>
        </w:rPr>
      </w:pPr>
    </w:p>
    <w:p w14:paraId="24DF2F25" w14:textId="77777777" w:rsidR="003764C8" w:rsidRDefault="003764C8">
      <w:pPr>
        <w:rPr>
          <w:rFonts w:ascii="Arial" w:hAnsi="Arial" w:cs="Arial"/>
          <w:lang w:val="es-MX"/>
        </w:rPr>
      </w:pPr>
    </w:p>
    <w:p w14:paraId="212067B9" w14:textId="77777777" w:rsidR="003764C8" w:rsidRDefault="004D7BE4">
      <w:pPr>
        <w:tabs>
          <w:tab w:val="left" w:pos="7485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ab/>
      </w:r>
    </w:p>
    <w:p w14:paraId="7337F068" w14:textId="77777777" w:rsidR="003764C8" w:rsidRDefault="003764C8">
      <w:pPr>
        <w:tabs>
          <w:tab w:val="left" w:pos="7485"/>
        </w:tabs>
        <w:rPr>
          <w:rFonts w:ascii="Arial" w:hAnsi="Arial" w:cs="Arial"/>
          <w:lang w:val="es-MX"/>
        </w:rPr>
      </w:pPr>
    </w:p>
    <w:p w14:paraId="440EBB92" w14:textId="77777777" w:rsidR="003764C8" w:rsidRDefault="003764C8">
      <w:pPr>
        <w:tabs>
          <w:tab w:val="left" w:pos="7485"/>
        </w:tabs>
        <w:rPr>
          <w:rFonts w:ascii="Arial" w:hAnsi="Arial" w:cs="Arial"/>
          <w:lang w:val="es-MX"/>
        </w:rPr>
      </w:pPr>
    </w:p>
    <w:p w14:paraId="043E9833" w14:textId="77777777" w:rsidR="003764C8" w:rsidRDefault="004D7BE4">
      <w:pPr>
        <w:tabs>
          <w:tab w:val="left" w:pos="7485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5.- El primer comando de búsqueda que utilizamos fua el “or” y “</w:t>
      </w:r>
      <w:proofErr w:type="gramStart"/>
      <w:r>
        <w:rPr>
          <w:rFonts w:ascii="Arial" w:hAnsi="Arial" w:cs="Arial"/>
          <w:lang w:val="es-MX"/>
        </w:rPr>
        <w:t>-“</w:t>
      </w:r>
      <w:proofErr w:type="gramEnd"/>
      <w:r>
        <w:rPr>
          <w:rFonts w:ascii="Arial" w:hAnsi="Arial" w:cs="Arial"/>
          <w:lang w:val="es-MX"/>
        </w:rPr>
        <w:t xml:space="preserve">, el “or” se </w:t>
      </w:r>
      <w:r>
        <w:rPr>
          <w:rFonts w:ascii="Arial" w:hAnsi="Arial" w:cs="Arial"/>
          <w:lang w:val="es-MX"/>
        </w:rPr>
        <w:t>utilizó en medio de dos cosas que queremos encontrar como por ejemplo ya busqué “voleibol or futbol” y el “-“ lo utilizamos para evitar fotos de lo que nosotros pongamos después del – como en mi ejemplo natación esta búsqueda la hicimos a partir de imágene</w:t>
      </w:r>
      <w:r>
        <w:rPr>
          <w:rFonts w:ascii="Arial" w:hAnsi="Arial" w:cs="Arial"/>
          <w:lang w:val="es-MX"/>
        </w:rPr>
        <w:t>s</w:t>
      </w:r>
    </w:p>
    <w:p w14:paraId="70618CEE" w14:textId="77777777" w:rsidR="003764C8" w:rsidRPr="001C5480" w:rsidRDefault="004D7BE4">
      <w:pPr>
        <w:suppressAutoHyphens w:val="0"/>
        <w:rPr>
          <w:lang w:val="es-MX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7696" behindDoc="0" locked="0" layoutInCell="1" allowOverlap="1" wp14:anchorId="1618D0BB" wp14:editId="510C5014">
            <wp:simplePos x="0" y="0"/>
            <wp:positionH relativeFrom="page">
              <wp:align>center</wp:align>
            </wp:positionH>
            <wp:positionV relativeFrom="paragraph">
              <wp:posOffset>195581</wp:posOffset>
            </wp:positionV>
            <wp:extent cx="5600699" cy="3028949"/>
            <wp:effectExtent l="0" t="0" r="1" b="1"/>
            <wp:wrapTight wrapText="bothSides">
              <wp:wrapPolygon edited="0">
                <wp:start x="0" y="0"/>
                <wp:lineTo x="0" y="21469"/>
                <wp:lineTo x="21529" y="21469"/>
                <wp:lineTo x="21529" y="0"/>
                <wp:lineTo x="0" y="0"/>
              </wp:wrapPolygon>
            </wp:wrapTight>
            <wp:docPr id="13" name="Imagen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0699" cy="302894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69686D56" w14:textId="77777777" w:rsidR="003764C8" w:rsidRDefault="003764C8">
      <w:pPr>
        <w:rPr>
          <w:rFonts w:ascii="Arial" w:hAnsi="Arial" w:cs="Arial"/>
          <w:lang w:val="es-MX"/>
        </w:rPr>
      </w:pPr>
    </w:p>
    <w:p w14:paraId="66376537" w14:textId="77777777" w:rsidR="003764C8" w:rsidRDefault="003764C8">
      <w:pPr>
        <w:rPr>
          <w:rFonts w:ascii="Arial" w:hAnsi="Arial" w:cs="Arial"/>
          <w:lang w:val="es-MX"/>
        </w:rPr>
      </w:pPr>
    </w:p>
    <w:p w14:paraId="7632DB2D" w14:textId="77777777" w:rsidR="003764C8" w:rsidRDefault="003764C8">
      <w:pPr>
        <w:rPr>
          <w:rFonts w:ascii="Arial" w:hAnsi="Arial" w:cs="Arial"/>
          <w:lang w:val="es-MX"/>
        </w:rPr>
      </w:pPr>
    </w:p>
    <w:p w14:paraId="180F3247" w14:textId="77777777" w:rsidR="003764C8" w:rsidRDefault="003764C8">
      <w:pPr>
        <w:rPr>
          <w:rFonts w:ascii="Arial" w:hAnsi="Arial" w:cs="Arial"/>
          <w:lang w:val="es-MX"/>
        </w:rPr>
      </w:pPr>
    </w:p>
    <w:p w14:paraId="1A089B0C" w14:textId="77777777" w:rsidR="003764C8" w:rsidRDefault="003764C8">
      <w:pPr>
        <w:rPr>
          <w:rFonts w:ascii="Arial" w:hAnsi="Arial" w:cs="Arial"/>
          <w:lang w:val="es-MX"/>
        </w:rPr>
      </w:pPr>
    </w:p>
    <w:p w14:paraId="5730D940" w14:textId="77777777" w:rsidR="003764C8" w:rsidRDefault="003764C8">
      <w:pPr>
        <w:rPr>
          <w:rFonts w:ascii="Arial" w:hAnsi="Arial" w:cs="Arial"/>
          <w:lang w:val="es-MX"/>
        </w:rPr>
      </w:pPr>
    </w:p>
    <w:p w14:paraId="080B4771" w14:textId="77777777" w:rsidR="003764C8" w:rsidRDefault="003764C8">
      <w:pPr>
        <w:rPr>
          <w:rFonts w:ascii="Arial" w:hAnsi="Arial" w:cs="Arial"/>
          <w:lang w:val="es-MX"/>
        </w:rPr>
      </w:pPr>
    </w:p>
    <w:p w14:paraId="33C06FB3" w14:textId="77777777" w:rsidR="003764C8" w:rsidRDefault="003764C8">
      <w:pPr>
        <w:rPr>
          <w:rFonts w:ascii="Arial" w:hAnsi="Arial" w:cs="Arial"/>
          <w:lang w:val="es-MX"/>
        </w:rPr>
      </w:pPr>
    </w:p>
    <w:p w14:paraId="788A01F6" w14:textId="77777777" w:rsidR="003764C8" w:rsidRDefault="003764C8">
      <w:pPr>
        <w:rPr>
          <w:rFonts w:ascii="Arial" w:hAnsi="Arial" w:cs="Arial"/>
          <w:lang w:val="es-MX"/>
        </w:rPr>
      </w:pPr>
    </w:p>
    <w:p w14:paraId="617A35B3" w14:textId="77777777" w:rsidR="003764C8" w:rsidRDefault="003764C8">
      <w:pPr>
        <w:rPr>
          <w:rFonts w:ascii="Arial" w:hAnsi="Arial" w:cs="Arial"/>
          <w:lang w:val="es-MX"/>
        </w:rPr>
      </w:pPr>
    </w:p>
    <w:p w14:paraId="286AED45" w14:textId="77777777" w:rsidR="003764C8" w:rsidRDefault="003764C8">
      <w:pPr>
        <w:rPr>
          <w:rFonts w:ascii="Arial" w:hAnsi="Arial" w:cs="Arial"/>
          <w:lang w:val="es-MX"/>
        </w:rPr>
      </w:pPr>
    </w:p>
    <w:p w14:paraId="291D305B" w14:textId="77777777" w:rsidR="003764C8" w:rsidRDefault="003764C8">
      <w:pPr>
        <w:rPr>
          <w:rFonts w:ascii="Arial" w:hAnsi="Arial" w:cs="Arial"/>
          <w:lang w:val="es-MX"/>
        </w:rPr>
      </w:pPr>
    </w:p>
    <w:p w14:paraId="5FD4E70D" w14:textId="77777777" w:rsidR="003764C8" w:rsidRDefault="003764C8">
      <w:pPr>
        <w:rPr>
          <w:rFonts w:ascii="Arial" w:hAnsi="Arial" w:cs="Arial"/>
          <w:lang w:val="es-MX"/>
        </w:rPr>
      </w:pPr>
    </w:p>
    <w:p w14:paraId="05B0CF51" w14:textId="77777777" w:rsidR="003764C8" w:rsidRDefault="003764C8">
      <w:pPr>
        <w:rPr>
          <w:rFonts w:ascii="Arial" w:hAnsi="Arial" w:cs="Arial"/>
          <w:lang w:val="es-MX"/>
        </w:rPr>
      </w:pPr>
    </w:p>
    <w:p w14:paraId="6B0E17FC" w14:textId="77777777" w:rsidR="003764C8" w:rsidRDefault="003764C8">
      <w:pPr>
        <w:rPr>
          <w:rFonts w:ascii="Arial" w:hAnsi="Arial" w:cs="Arial"/>
          <w:lang w:val="es-MX"/>
        </w:rPr>
      </w:pPr>
    </w:p>
    <w:p w14:paraId="16BB1C48" w14:textId="77777777" w:rsidR="003764C8" w:rsidRDefault="003764C8">
      <w:pPr>
        <w:rPr>
          <w:rFonts w:ascii="Arial" w:hAnsi="Arial" w:cs="Arial"/>
          <w:lang w:val="es-MX"/>
        </w:rPr>
      </w:pPr>
    </w:p>
    <w:p w14:paraId="2338A1D7" w14:textId="77777777" w:rsidR="003764C8" w:rsidRDefault="003764C8">
      <w:pPr>
        <w:rPr>
          <w:rFonts w:ascii="Arial" w:hAnsi="Arial" w:cs="Arial"/>
          <w:lang w:val="es-MX"/>
        </w:rPr>
      </w:pPr>
    </w:p>
    <w:p w14:paraId="4EA58AF9" w14:textId="77777777" w:rsidR="003764C8" w:rsidRDefault="003764C8">
      <w:pPr>
        <w:rPr>
          <w:rFonts w:ascii="Arial" w:hAnsi="Arial" w:cs="Arial"/>
          <w:lang w:val="es-MX"/>
        </w:rPr>
      </w:pPr>
    </w:p>
    <w:p w14:paraId="3FD15271" w14:textId="77777777" w:rsidR="003764C8" w:rsidRDefault="003764C8">
      <w:pPr>
        <w:rPr>
          <w:rFonts w:ascii="Arial" w:hAnsi="Arial" w:cs="Arial"/>
          <w:lang w:val="es-MX"/>
        </w:rPr>
      </w:pPr>
    </w:p>
    <w:p w14:paraId="5C5486AD" w14:textId="77777777" w:rsidR="003764C8" w:rsidRDefault="004D7BE4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6.-En esta imagen podemos observar los resultados que nos sacó después de nuestra búsqueda anterior y podemos ver que si buscamos bien y nuestros comandos fueron los correctos</w:t>
      </w:r>
    </w:p>
    <w:p w14:paraId="31BF7B95" w14:textId="77777777" w:rsidR="003764C8" w:rsidRPr="001C5480" w:rsidRDefault="004D7BE4">
      <w:pPr>
        <w:suppressAutoHyphens w:val="0"/>
        <w:rPr>
          <w:lang w:val="es-MX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8720" behindDoc="0" locked="0" layoutInCell="1" allowOverlap="1" wp14:anchorId="6068E74E" wp14:editId="337E8596">
            <wp:simplePos x="0" y="0"/>
            <wp:positionH relativeFrom="page">
              <wp:align>center</wp:align>
            </wp:positionH>
            <wp:positionV relativeFrom="paragraph">
              <wp:posOffset>306708</wp:posOffset>
            </wp:positionV>
            <wp:extent cx="5534021" cy="3400425"/>
            <wp:effectExtent l="0" t="0" r="0" b="9525"/>
            <wp:wrapTight wrapText="bothSides">
              <wp:wrapPolygon edited="0">
                <wp:start x="0" y="0"/>
                <wp:lineTo x="0" y="21418"/>
                <wp:lineTo x="21491" y="21418"/>
                <wp:lineTo x="21491" y="0"/>
                <wp:lineTo x="0" y="0"/>
              </wp:wrapPolygon>
            </wp:wrapTight>
            <wp:docPr id="14" name="Imagen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1" cy="34004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9F4C9B7" w14:textId="77777777" w:rsidR="003764C8" w:rsidRDefault="003764C8">
      <w:pPr>
        <w:rPr>
          <w:rFonts w:ascii="Arial" w:hAnsi="Arial" w:cs="Arial"/>
          <w:lang w:val="es-MX"/>
        </w:rPr>
      </w:pPr>
    </w:p>
    <w:p w14:paraId="5EEB2900" w14:textId="77777777" w:rsidR="003764C8" w:rsidRDefault="003764C8">
      <w:pPr>
        <w:rPr>
          <w:rFonts w:ascii="Arial" w:hAnsi="Arial" w:cs="Arial"/>
          <w:lang w:val="es-MX"/>
        </w:rPr>
      </w:pPr>
    </w:p>
    <w:p w14:paraId="7E90D5B0" w14:textId="77777777" w:rsidR="003764C8" w:rsidRDefault="003764C8">
      <w:pPr>
        <w:rPr>
          <w:rFonts w:ascii="Arial" w:hAnsi="Arial" w:cs="Arial"/>
          <w:lang w:val="es-MX"/>
        </w:rPr>
      </w:pPr>
    </w:p>
    <w:p w14:paraId="1562C856" w14:textId="77777777" w:rsidR="003764C8" w:rsidRDefault="003764C8">
      <w:pPr>
        <w:rPr>
          <w:rFonts w:ascii="Arial" w:hAnsi="Arial" w:cs="Arial"/>
          <w:lang w:val="es-MX"/>
        </w:rPr>
      </w:pPr>
    </w:p>
    <w:p w14:paraId="09AC476A" w14:textId="77777777" w:rsidR="003764C8" w:rsidRDefault="003764C8">
      <w:pPr>
        <w:rPr>
          <w:rFonts w:ascii="Arial" w:hAnsi="Arial" w:cs="Arial"/>
          <w:lang w:val="es-MX"/>
        </w:rPr>
      </w:pPr>
    </w:p>
    <w:p w14:paraId="313C5B84" w14:textId="77777777" w:rsidR="003764C8" w:rsidRDefault="003764C8">
      <w:pPr>
        <w:rPr>
          <w:rFonts w:ascii="Arial" w:hAnsi="Arial" w:cs="Arial"/>
          <w:lang w:val="es-MX"/>
        </w:rPr>
      </w:pPr>
    </w:p>
    <w:p w14:paraId="738F9EA8" w14:textId="77777777" w:rsidR="003764C8" w:rsidRDefault="003764C8">
      <w:pPr>
        <w:rPr>
          <w:rFonts w:ascii="Arial" w:hAnsi="Arial" w:cs="Arial"/>
          <w:lang w:val="es-MX"/>
        </w:rPr>
      </w:pPr>
    </w:p>
    <w:p w14:paraId="67C68CB6" w14:textId="77777777" w:rsidR="003764C8" w:rsidRDefault="003764C8">
      <w:pPr>
        <w:rPr>
          <w:rFonts w:ascii="Arial" w:hAnsi="Arial" w:cs="Arial"/>
          <w:lang w:val="es-MX"/>
        </w:rPr>
      </w:pPr>
    </w:p>
    <w:p w14:paraId="471121B8" w14:textId="77777777" w:rsidR="003764C8" w:rsidRDefault="003764C8">
      <w:pPr>
        <w:rPr>
          <w:rFonts w:ascii="Arial" w:hAnsi="Arial" w:cs="Arial"/>
          <w:lang w:val="es-MX"/>
        </w:rPr>
      </w:pPr>
    </w:p>
    <w:p w14:paraId="7747767E" w14:textId="77777777" w:rsidR="003764C8" w:rsidRDefault="003764C8">
      <w:pPr>
        <w:rPr>
          <w:rFonts w:ascii="Arial" w:hAnsi="Arial" w:cs="Arial"/>
          <w:lang w:val="es-MX"/>
        </w:rPr>
      </w:pPr>
    </w:p>
    <w:p w14:paraId="0B99BA23" w14:textId="77777777" w:rsidR="003764C8" w:rsidRDefault="003764C8">
      <w:pPr>
        <w:rPr>
          <w:rFonts w:ascii="Arial" w:hAnsi="Arial" w:cs="Arial"/>
          <w:lang w:val="es-MX"/>
        </w:rPr>
      </w:pPr>
    </w:p>
    <w:p w14:paraId="238675A8" w14:textId="77777777" w:rsidR="003764C8" w:rsidRDefault="003764C8">
      <w:pPr>
        <w:rPr>
          <w:rFonts w:ascii="Arial" w:hAnsi="Arial" w:cs="Arial"/>
          <w:lang w:val="es-MX"/>
        </w:rPr>
      </w:pPr>
    </w:p>
    <w:p w14:paraId="785C768F" w14:textId="77777777" w:rsidR="003764C8" w:rsidRDefault="003764C8">
      <w:pPr>
        <w:rPr>
          <w:rFonts w:ascii="Arial" w:hAnsi="Arial" w:cs="Arial"/>
          <w:lang w:val="es-MX"/>
        </w:rPr>
      </w:pPr>
    </w:p>
    <w:p w14:paraId="0E3D4590" w14:textId="77777777" w:rsidR="003764C8" w:rsidRDefault="003764C8">
      <w:pPr>
        <w:rPr>
          <w:rFonts w:ascii="Arial" w:hAnsi="Arial" w:cs="Arial"/>
          <w:lang w:val="es-MX"/>
        </w:rPr>
      </w:pPr>
    </w:p>
    <w:p w14:paraId="5FA2514B" w14:textId="77777777" w:rsidR="003764C8" w:rsidRDefault="003764C8">
      <w:pPr>
        <w:rPr>
          <w:rFonts w:ascii="Arial" w:hAnsi="Arial" w:cs="Arial"/>
          <w:lang w:val="es-MX"/>
        </w:rPr>
      </w:pPr>
    </w:p>
    <w:p w14:paraId="71159BFC" w14:textId="77777777" w:rsidR="003764C8" w:rsidRDefault="003764C8">
      <w:pPr>
        <w:rPr>
          <w:rFonts w:ascii="Arial" w:hAnsi="Arial" w:cs="Arial"/>
          <w:lang w:val="es-MX"/>
        </w:rPr>
      </w:pPr>
    </w:p>
    <w:p w14:paraId="650E0868" w14:textId="77777777" w:rsidR="003764C8" w:rsidRDefault="003764C8">
      <w:pPr>
        <w:rPr>
          <w:rFonts w:ascii="Arial" w:hAnsi="Arial" w:cs="Arial"/>
          <w:lang w:val="es-MX"/>
        </w:rPr>
      </w:pPr>
    </w:p>
    <w:p w14:paraId="66657357" w14:textId="77777777" w:rsidR="003764C8" w:rsidRDefault="003764C8">
      <w:pPr>
        <w:rPr>
          <w:rFonts w:ascii="Arial" w:hAnsi="Arial" w:cs="Arial"/>
          <w:lang w:val="es-MX"/>
        </w:rPr>
      </w:pPr>
    </w:p>
    <w:p w14:paraId="5D06D095" w14:textId="77777777" w:rsidR="003764C8" w:rsidRDefault="003764C8">
      <w:pPr>
        <w:rPr>
          <w:rFonts w:ascii="Arial" w:hAnsi="Arial" w:cs="Arial"/>
          <w:lang w:val="es-MX"/>
        </w:rPr>
      </w:pPr>
    </w:p>
    <w:p w14:paraId="697CC742" w14:textId="77777777" w:rsidR="003764C8" w:rsidRDefault="003764C8">
      <w:pPr>
        <w:rPr>
          <w:rFonts w:ascii="Arial" w:hAnsi="Arial" w:cs="Arial"/>
          <w:lang w:val="es-MX"/>
        </w:rPr>
      </w:pPr>
    </w:p>
    <w:p w14:paraId="72F514BA" w14:textId="77777777" w:rsidR="003764C8" w:rsidRDefault="003764C8">
      <w:pPr>
        <w:rPr>
          <w:rFonts w:ascii="Arial" w:hAnsi="Arial" w:cs="Arial"/>
          <w:lang w:val="es-MX"/>
        </w:rPr>
      </w:pPr>
    </w:p>
    <w:p w14:paraId="3F291709" w14:textId="77777777" w:rsidR="003764C8" w:rsidRDefault="003764C8">
      <w:pPr>
        <w:rPr>
          <w:rFonts w:ascii="Arial" w:hAnsi="Arial" w:cs="Arial"/>
          <w:lang w:val="es-MX"/>
        </w:rPr>
      </w:pPr>
    </w:p>
    <w:p w14:paraId="26658AAA" w14:textId="77777777" w:rsidR="003764C8" w:rsidRDefault="003764C8">
      <w:pPr>
        <w:rPr>
          <w:rFonts w:ascii="Arial" w:hAnsi="Arial" w:cs="Arial"/>
          <w:lang w:val="es-MX"/>
        </w:rPr>
      </w:pPr>
    </w:p>
    <w:p w14:paraId="20855FCC" w14:textId="77777777" w:rsidR="003764C8" w:rsidRDefault="004D7BE4">
      <w:pPr>
        <w:tabs>
          <w:tab w:val="left" w:pos="9060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ab/>
      </w:r>
    </w:p>
    <w:p w14:paraId="37B8C5E3" w14:textId="77777777" w:rsidR="003764C8" w:rsidRDefault="003764C8">
      <w:pPr>
        <w:tabs>
          <w:tab w:val="left" w:pos="9060"/>
        </w:tabs>
        <w:rPr>
          <w:rFonts w:ascii="Arial" w:hAnsi="Arial" w:cs="Arial"/>
          <w:lang w:val="es-MX"/>
        </w:rPr>
      </w:pPr>
    </w:p>
    <w:p w14:paraId="468C78D2" w14:textId="77777777" w:rsidR="003764C8" w:rsidRDefault="003764C8">
      <w:pPr>
        <w:tabs>
          <w:tab w:val="left" w:pos="9060"/>
        </w:tabs>
        <w:rPr>
          <w:rFonts w:ascii="Arial" w:hAnsi="Arial" w:cs="Arial"/>
          <w:lang w:val="es-MX"/>
        </w:rPr>
      </w:pPr>
    </w:p>
    <w:p w14:paraId="1603E496" w14:textId="77777777" w:rsidR="003764C8" w:rsidRDefault="003764C8">
      <w:pPr>
        <w:tabs>
          <w:tab w:val="left" w:pos="9060"/>
        </w:tabs>
        <w:rPr>
          <w:rFonts w:ascii="Arial" w:hAnsi="Arial" w:cs="Arial"/>
          <w:lang w:val="es-MX"/>
        </w:rPr>
      </w:pPr>
    </w:p>
    <w:p w14:paraId="2E650F3B" w14:textId="77777777" w:rsidR="003764C8" w:rsidRDefault="003764C8">
      <w:pPr>
        <w:tabs>
          <w:tab w:val="left" w:pos="9060"/>
        </w:tabs>
        <w:rPr>
          <w:rFonts w:ascii="Arial" w:hAnsi="Arial" w:cs="Arial"/>
          <w:lang w:val="es-MX"/>
        </w:rPr>
      </w:pPr>
    </w:p>
    <w:p w14:paraId="760621DF" w14:textId="77777777" w:rsidR="003764C8" w:rsidRDefault="004D7BE4">
      <w:pPr>
        <w:tabs>
          <w:tab w:val="left" w:pos="9060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7.-Nuestro </w:t>
      </w:r>
      <w:r>
        <w:rPr>
          <w:rFonts w:ascii="Arial" w:hAnsi="Arial" w:cs="Arial"/>
          <w:lang w:val="es-MX"/>
        </w:rPr>
        <w:t>siguiente comando fueron las “” esto se hace con la intención del que buscador te arroje páginas en las que se encuentre exactamente dichas palabras.</w:t>
      </w:r>
    </w:p>
    <w:p w14:paraId="644E673D" w14:textId="77777777" w:rsidR="003764C8" w:rsidRPr="001C5480" w:rsidRDefault="004D7BE4">
      <w:pPr>
        <w:suppressAutoHyphens w:val="0"/>
        <w:rPr>
          <w:lang w:val="es-MX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9744" behindDoc="0" locked="0" layoutInCell="1" allowOverlap="1" wp14:anchorId="17D794B3" wp14:editId="44705C43">
            <wp:simplePos x="0" y="0"/>
            <wp:positionH relativeFrom="page">
              <wp:align>center</wp:align>
            </wp:positionH>
            <wp:positionV relativeFrom="paragraph">
              <wp:posOffset>237487</wp:posOffset>
            </wp:positionV>
            <wp:extent cx="5572125" cy="3267078"/>
            <wp:effectExtent l="0" t="0" r="9525" b="9522"/>
            <wp:wrapTight wrapText="bothSides">
              <wp:wrapPolygon edited="0">
                <wp:start x="0" y="0"/>
                <wp:lineTo x="0" y="21537"/>
                <wp:lineTo x="21489" y="21537"/>
                <wp:lineTo x="21489" y="0"/>
                <wp:lineTo x="0" y="0"/>
              </wp:wrapPolygon>
            </wp:wrapTight>
            <wp:docPr id="15" name="Imagen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2670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EDB797C" w14:textId="77777777" w:rsidR="003764C8" w:rsidRPr="001C5480" w:rsidRDefault="004D7BE4">
      <w:pPr>
        <w:suppressAutoHyphens w:val="0"/>
        <w:rPr>
          <w:lang w:val="es-MX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0768" behindDoc="0" locked="0" layoutInCell="1" allowOverlap="1" wp14:anchorId="259049E3" wp14:editId="2B6F513F">
            <wp:simplePos x="0" y="0"/>
            <wp:positionH relativeFrom="margin">
              <wp:align>center</wp:align>
            </wp:positionH>
            <wp:positionV relativeFrom="paragraph">
              <wp:posOffset>4358002</wp:posOffset>
            </wp:positionV>
            <wp:extent cx="5857875" cy="3333746"/>
            <wp:effectExtent l="0" t="0" r="9525" b="4"/>
            <wp:wrapTight wrapText="bothSides">
              <wp:wrapPolygon edited="0">
                <wp:start x="0" y="0"/>
                <wp:lineTo x="0" y="21481"/>
                <wp:lineTo x="21495" y="21481"/>
                <wp:lineTo x="21495" y="0"/>
                <wp:lineTo x="0" y="0"/>
              </wp:wrapPolygon>
            </wp:wrapTight>
            <wp:docPr id="16" name="Imagen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3337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4D05A39" w14:textId="77777777" w:rsidR="003764C8" w:rsidRDefault="003764C8">
      <w:pPr>
        <w:rPr>
          <w:rFonts w:ascii="Arial" w:hAnsi="Arial" w:cs="Arial"/>
          <w:lang w:val="es-MX"/>
        </w:rPr>
      </w:pPr>
    </w:p>
    <w:p w14:paraId="3821FDD2" w14:textId="77777777" w:rsidR="003764C8" w:rsidRDefault="003764C8">
      <w:pPr>
        <w:rPr>
          <w:rFonts w:ascii="Arial" w:hAnsi="Arial" w:cs="Arial"/>
          <w:lang w:val="es-MX"/>
        </w:rPr>
      </w:pPr>
    </w:p>
    <w:p w14:paraId="0B133536" w14:textId="77777777" w:rsidR="003764C8" w:rsidRDefault="003764C8">
      <w:pPr>
        <w:rPr>
          <w:rFonts w:ascii="Arial" w:hAnsi="Arial" w:cs="Arial"/>
          <w:lang w:val="es-MX"/>
        </w:rPr>
      </w:pPr>
    </w:p>
    <w:p w14:paraId="7AED1CE0" w14:textId="77777777" w:rsidR="003764C8" w:rsidRDefault="003764C8">
      <w:pPr>
        <w:rPr>
          <w:rFonts w:ascii="Arial" w:hAnsi="Arial" w:cs="Arial"/>
          <w:lang w:val="es-MX"/>
        </w:rPr>
      </w:pPr>
    </w:p>
    <w:p w14:paraId="7579A96B" w14:textId="77777777" w:rsidR="003764C8" w:rsidRDefault="003764C8">
      <w:pPr>
        <w:rPr>
          <w:rFonts w:ascii="Arial" w:hAnsi="Arial" w:cs="Arial"/>
          <w:lang w:val="es-MX"/>
        </w:rPr>
      </w:pPr>
    </w:p>
    <w:p w14:paraId="57656B60" w14:textId="77777777" w:rsidR="003764C8" w:rsidRDefault="003764C8">
      <w:pPr>
        <w:rPr>
          <w:rFonts w:ascii="Arial" w:hAnsi="Arial" w:cs="Arial"/>
          <w:lang w:val="es-MX"/>
        </w:rPr>
      </w:pPr>
    </w:p>
    <w:p w14:paraId="68D5254D" w14:textId="77777777" w:rsidR="003764C8" w:rsidRDefault="003764C8">
      <w:pPr>
        <w:rPr>
          <w:rFonts w:ascii="Arial" w:hAnsi="Arial" w:cs="Arial"/>
          <w:lang w:val="es-MX"/>
        </w:rPr>
      </w:pPr>
    </w:p>
    <w:p w14:paraId="5404FC99" w14:textId="77777777" w:rsidR="003764C8" w:rsidRDefault="003764C8">
      <w:pPr>
        <w:rPr>
          <w:rFonts w:ascii="Arial" w:hAnsi="Arial" w:cs="Arial"/>
          <w:lang w:val="es-MX"/>
        </w:rPr>
      </w:pPr>
    </w:p>
    <w:p w14:paraId="5E5B5C90" w14:textId="77777777" w:rsidR="003764C8" w:rsidRDefault="003764C8">
      <w:pPr>
        <w:rPr>
          <w:rFonts w:ascii="Arial" w:hAnsi="Arial" w:cs="Arial"/>
          <w:lang w:val="es-MX"/>
        </w:rPr>
      </w:pPr>
    </w:p>
    <w:p w14:paraId="71FAD820" w14:textId="77777777" w:rsidR="003764C8" w:rsidRDefault="003764C8">
      <w:pPr>
        <w:rPr>
          <w:rFonts w:ascii="Arial" w:hAnsi="Arial" w:cs="Arial"/>
          <w:lang w:val="es-MX"/>
        </w:rPr>
      </w:pPr>
    </w:p>
    <w:p w14:paraId="3F423F55" w14:textId="77777777" w:rsidR="003764C8" w:rsidRDefault="003764C8">
      <w:pPr>
        <w:rPr>
          <w:rFonts w:ascii="Arial" w:hAnsi="Arial" w:cs="Arial"/>
          <w:lang w:val="es-MX"/>
        </w:rPr>
      </w:pPr>
    </w:p>
    <w:p w14:paraId="6B847585" w14:textId="77777777" w:rsidR="003764C8" w:rsidRDefault="003764C8">
      <w:pPr>
        <w:rPr>
          <w:rFonts w:ascii="Arial" w:hAnsi="Arial" w:cs="Arial"/>
          <w:lang w:val="es-MX"/>
        </w:rPr>
      </w:pPr>
    </w:p>
    <w:p w14:paraId="539D60C2" w14:textId="77777777" w:rsidR="003764C8" w:rsidRDefault="003764C8">
      <w:pPr>
        <w:rPr>
          <w:rFonts w:ascii="Arial" w:hAnsi="Arial" w:cs="Arial"/>
          <w:lang w:val="es-MX"/>
        </w:rPr>
      </w:pPr>
    </w:p>
    <w:p w14:paraId="5795CC9D" w14:textId="77777777" w:rsidR="003764C8" w:rsidRDefault="003764C8">
      <w:pPr>
        <w:rPr>
          <w:rFonts w:ascii="Arial" w:hAnsi="Arial" w:cs="Arial"/>
          <w:lang w:val="es-MX"/>
        </w:rPr>
      </w:pPr>
    </w:p>
    <w:p w14:paraId="28D79095" w14:textId="77777777" w:rsidR="003764C8" w:rsidRDefault="003764C8">
      <w:pPr>
        <w:rPr>
          <w:rFonts w:ascii="Arial" w:hAnsi="Arial" w:cs="Arial"/>
          <w:lang w:val="es-MX"/>
        </w:rPr>
      </w:pPr>
    </w:p>
    <w:p w14:paraId="70D26D08" w14:textId="77777777" w:rsidR="003764C8" w:rsidRDefault="003764C8">
      <w:pPr>
        <w:rPr>
          <w:rFonts w:ascii="Arial" w:hAnsi="Arial" w:cs="Arial"/>
          <w:lang w:val="es-MX"/>
        </w:rPr>
      </w:pPr>
    </w:p>
    <w:p w14:paraId="53ADC1FE" w14:textId="77777777" w:rsidR="003764C8" w:rsidRDefault="003764C8">
      <w:pPr>
        <w:rPr>
          <w:rFonts w:ascii="Arial" w:hAnsi="Arial" w:cs="Arial"/>
          <w:lang w:val="es-MX"/>
        </w:rPr>
      </w:pPr>
    </w:p>
    <w:p w14:paraId="4BF8114D" w14:textId="77777777" w:rsidR="003764C8" w:rsidRDefault="003764C8">
      <w:pPr>
        <w:rPr>
          <w:rFonts w:ascii="Arial" w:hAnsi="Arial" w:cs="Arial"/>
          <w:lang w:val="es-MX"/>
        </w:rPr>
      </w:pPr>
    </w:p>
    <w:p w14:paraId="06BCA39F" w14:textId="77777777" w:rsidR="003764C8" w:rsidRDefault="003764C8">
      <w:pPr>
        <w:rPr>
          <w:rFonts w:ascii="Arial" w:hAnsi="Arial" w:cs="Arial"/>
          <w:lang w:val="es-MX"/>
        </w:rPr>
      </w:pPr>
    </w:p>
    <w:p w14:paraId="0DDDCCC7" w14:textId="77777777" w:rsidR="003764C8" w:rsidRDefault="003764C8">
      <w:pPr>
        <w:rPr>
          <w:rFonts w:ascii="Arial" w:hAnsi="Arial" w:cs="Arial"/>
          <w:lang w:val="es-MX"/>
        </w:rPr>
      </w:pPr>
    </w:p>
    <w:p w14:paraId="1105A2BF" w14:textId="77777777" w:rsidR="003764C8" w:rsidRDefault="004D7BE4">
      <w:pPr>
        <w:tabs>
          <w:tab w:val="left" w:pos="3825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8.- La búsqueda fue correcta Google nos arrojó solo páginas que contenían </w:t>
      </w:r>
      <w:r>
        <w:rPr>
          <w:rFonts w:ascii="Arial" w:hAnsi="Arial" w:cs="Arial"/>
          <w:lang w:val="es-MX"/>
        </w:rPr>
        <w:t>exactamente las palabras escritas</w:t>
      </w:r>
    </w:p>
    <w:p w14:paraId="2041328F" w14:textId="77777777" w:rsidR="003764C8" w:rsidRDefault="003764C8">
      <w:pPr>
        <w:rPr>
          <w:rFonts w:ascii="Arial" w:hAnsi="Arial" w:cs="Arial"/>
          <w:lang w:val="es-MX"/>
        </w:rPr>
      </w:pPr>
    </w:p>
    <w:p w14:paraId="003D6222" w14:textId="77777777" w:rsidR="003764C8" w:rsidRDefault="003764C8">
      <w:pPr>
        <w:rPr>
          <w:rFonts w:ascii="Arial" w:hAnsi="Arial" w:cs="Arial"/>
          <w:lang w:val="es-MX"/>
        </w:rPr>
      </w:pPr>
    </w:p>
    <w:p w14:paraId="4DEA5F15" w14:textId="77777777" w:rsidR="003764C8" w:rsidRDefault="003764C8">
      <w:pPr>
        <w:rPr>
          <w:rFonts w:ascii="Arial" w:hAnsi="Arial" w:cs="Arial"/>
          <w:lang w:val="es-MX"/>
        </w:rPr>
      </w:pPr>
    </w:p>
    <w:p w14:paraId="334E9354" w14:textId="77777777" w:rsidR="003764C8" w:rsidRDefault="003764C8">
      <w:pPr>
        <w:rPr>
          <w:rFonts w:ascii="Arial" w:hAnsi="Arial" w:cs="Arial"/>
          <w:lang w:val="es-MX"/>
        </w:rPr>
      </w:pPr>
    </w:p>
    <w:p w14:paraId="6876D88D" w14:textId="77777777" w:rsidR="003764C8" w:rsidRDefault="003764C8">
      <w:pPr>
        <w:rPr>
          <w:rFonts w:ascii="Arial" w:hAnsi="Arial" w:cs="Arial"/>
          <w:lang w:val="es-MX"/>
        </w:rPr>
      </w:pPr>
    </w:p>
    <w:p w14:paraId="325E8DAA" w14:textId="77777777" w:rsidR="003764C8" w:rsidRDefault="003764C8">
      <w:pPr>
        <w:rPr>
          <w:rFonts w:ascii="Arial" w:hAnsi="Arial" w:cs="Arial"/>
          <w:lang w:val="es-MX"/>
        </w:rPr>
      </w:pPr>
    </w:p>
    <w:p w14:paraId="706D7092" w14:textId="77777777" w:rsidR="003764C8" w:rsidRDefault="003764C8">
      <w:pPr>
        <w:rPr>
          <w:rFonts w:ascii="Arial" w:hAnsi="Arial" w:cs="Arial"/>
          <w:lang w:val="es-MX"/>
        </w:rPr>
      </w:pPr>
    </w:p>
    <w:p w14:paraId="31848B9F" w14:textId="77777777" w:rsidR="003764C8" w:rsidRDefault="003764C8">
      <w:pPr>
        <w:rPr>
          <w:rFonts w:ascii="Arial" w:hAnsi="Arial" w:cs="Arial"/>
          <w:lang w:val="es-MX"/>
        </w:rPr>
      </w:pPr>
    </w:p>
    <w:p w14:paraId="44ED32E5" w14:textId="77777777" w:rsidR="003764C8" w:rsidRDefault="003764C8">
      <w:pPr>
        <w:rPr>
          <w:rFonts w:ascii="Arial" w:hAnsi="Arial" w:cs="Arial"/>
          <w:lang w:val="es-MX"/>
        </w:rPr>
      </w:pPr>
    </w:p>
    <w:p w14:paraId="5AC656C1" w14:textId="77777777" w:rsidR="003764C8" w:rsidRDefault="003764C8">
      <w:pPr>
        <w:rPr>
          <w:rFonts w:ascii="Arial" w:hAnsi="Arial" w:cs="Arial"/>
          <w:lang w:val="es-MX"/>
        </w:rPr>
      </w:pPr>
    </w:p>
    <w:p w14:paraId="05FB029C" w14:textId="77777777" w:rsidR="003764C8" w:rsidRDefault="003764C8">
      <w:pPr>
        <w:rPr>
          <w:rFonts w:ascii="Arial" w:hAnsi="Arial" w:cs="Arial"/>
          <w:lang w:val="es-MX"/>
        </w:rPr>
      </w:pPr>
    </w:p>
    <w:p w14:paraId="099FBBA5" w14:textId="77777777" w:rsidR="003764C8" w:rsidRDefault="003764C8">
      <w:pPr>
        <w:rPr>
          <w:rFonts w:ascii="Arial" w:hAnsi="Arial" w:cs="Arial"/>
          <w:lang w:val="es-MX"/>
        </w:rPr>
      </w:pPr>
    </w:p>
    <w:p w14:paraId="4FEE596B" w14:textId="77777777" w:rsidR="003764C8" w:rsidRDefault="003764C8">
      <w:pPr>
        <w:rPr>
          <w:rFonts w:ascii="Arial" w:hAnsi="Arial" w:cs="Arial"/>
          <w:lang w:val="es-MX"/>
        </w:rPr>
      </w:pPr>
    </w:p>
    <w:p w14:paraId="05E94BB8" w14:textId="77777777" w:rsidR="003764C8" w:rsidRDefault="003764C8">
      <w:pPr>
        <w:rPr>
          <w:rFonts w:ascii="Arial" w:hAnsi="Arial" w:cs="Arial"/>
          <w:lang w:val="es-MX"/>
        </w:rPr>
      </w:pPr>
    </w:p>
    <w:p w14:paraId="620A9042" w14:textId="77777777" w:rsidR="003764C8" w:rsidRDefault="003764C8">
      <w:pPr>
        <w:rPr>
          <w:rFonts w:ascii="Arial" w:hAnsi="Arial" w:cs="Arial"/>
          <w:lang w:val="es-MX"/>
        </w:rPr>
      </w:pPr>
    </w:p>
    <w:p w14:paraId="4A4D1994" w14:textId="77777777" w:rsidR="003764C8" w:rsidRDefault="003764C8">
      <w:pPr>
        <w:rPr>
          <w:rFonts w:ascii="Arial" w:hAnsi="Arial" w:cs="Arial"/>
          <w:lang w:val="es-MX"/>
        </w:rPr>
      </w:pPr>
    </w:p>
    <w:p w14:paraId="0ADB284C" w14:textId="77777777" w:rsidR="003764C8" w:rsidRDefault="003764C8">
      <w:pPr>
        <w:rPr>
          <w:rFonts w:ascii="Arial" w:hAnsi="Arial" w:cs="Arial"/>
          <w:lang w:val="es-MX"/>
        </w:rPr>
      </w:pPr>
    </w:p>
    <w:p w14:paraId="14A5A3CF" w14:textId="77777777" w:rsidR="003764C8" w:rsidRDefault="003764C8">
      <w:pPr>
        <w:rPr>
          <w:rFonts w:ascii="Arial" w:hAnsi="Arial" w:cs="Arial"/>
          <w:lang w:val="es-MX"/>
        </w:rPr>
      </w:pPr>
    </w:p>
    <w:p w14:paraId="3189F885" w14:textId="77777777" w:rsidR="003764C8" w:rsidRDefault="003764C8">
      <w:pPr>
        <w:rPr>
          <w:rFonts w:ascii="Arial" w:hAnsi="Arial" w:cs="Arial"/>
          <w:lang w:val="es-MX"/>
        </w:rPr>
      </w:pPr>
    </w:p>
    <w:p w14:paraId="150FC243" w14:textId="77777777" w:rsidR="003764C8" w:rsidRDefault="003764C8">
      <w:pPr>
        <w:rPr>
          <w:rFonts w:ascii="Arial" w:hAnsi="Arial" w:cs="Arial"/>
          <w:lang w:val="es-MX"/>
        </w:rPr>
      </w:pPr>
    </w:p>
    <w:p w14:paraId="189C43CF" w14:textId="77777777" w:rsidR="003764C8" w:rsidRDefault="003764C8">
      <w:pPr>
        <w:rPr>
          <w:rFonts w:ascii="Arial" w:hAnsi="Arial" w:cs="Arial"/>
          <w:lang w:val="es-MX"/>
        </w:rPr>
      </w:pPr>
    </w:p>
    <w:p w14:paraId="3DE209E8" w14:textId="77777777" w:rsidR="003764C8" w:rsidRDefault="003764C8">
      <w:pPr>
        <w:rPr>
          <w:rFonts w:ascii="Arial" w:hAnsi="Arial" w:cs="Arial"/>
          <w:lang w:val="es-MX"/>
        </w:rPr>
      </w:pPr>
    </w:p>
    <w:p w14:paraId="23A2DB7B" w14:textId="77777777" w:rsidR="003764C8" w:rsidRDefault="003764C8">
      <w:pPr>
        <w:rPr>
          <w:rFonts w:ascii="Arial" w:hAnsi="Arial" w:cs="Arial"/>
          <w:lang w:val="es-MX"/>
        </w:rPr>
      </w:pPr>
    </w:p>
    <w:p w14:paraId="39CABB20" w14:textId="77777777" w:rsidR="003764C8" w:rsidRDefault="003764C8">
      <w:pPr>
        <w:rPr>
          <w:rFonts w:ascii="Arial" w:hAnsi="Arial" w:cs="Arial"/>
          <w:lang w:val="es-MX"/>
        </w:rPr>
      </w:pPr>
    </w:p>
    <w:p w14:paraId="3179925E" w14:textId="77777777" w:rsidR="003764C8" w:rsidRDefault="004D7BE4">
      <w:pPr>
        <w:tabs>
          <w:tab w:val="left" w:pos="7950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ab/>
      </w:r>
    </w:p>
    <w:p w14:paraId="1FF0EE87" w14:textId="77777777" w:rsidR="003764C8" w:rsidRDefault="003764C8">
      <w:pPr>
        <w:tabs>
          <w:tab w:val="left" w:pos="7950"/>
        </w:tabs>
        <w:rPr>
          <w:rFonts w:ascii="Arial" w:hAnsi="Arial" w:cs="Arial"/>
          <w:lang w:val="es-MX"/>
        </w:rPr>
      </w:pPr>
    </w:p>
    <w:p w14:paraId="78FB645E" w14:textId="77777777" w:rsidR="003764C8" w:rsidRDefault="003764C8">
      <w:pPr>
        <w:tabs>
          <w:tab w:val="left" w:pos="7950"/>
        </w:tabs>
        <w:rPr>
          <w:rFonts w:ascii="Arial" w:hAnsi="Arial" w:cs="Arial"/>
          <w:lang w:val="es-MX"/>
        </w:rPr>
      </w:pPr>
    </w:p>
    <w:p w14:paraId="5F46543F" w14:textId="77777777" w:rsidR="003764C8" w:rsidRDefault="003764C8">
      <w:pPr>
        <w:tabs>
          <w:tab w:val="left" w:pos="7950"/>
        </w:tabs>
        <w:rPr>
          <w:rFonts w:ascii="Arial" w:hAnsi="Arial" w:cs="Arial"/>
          <w:lang w:val="es-MX"/>
        </w:rPr>
      </w:pPr>
    </w:p>
    <w:p w14:paraId="281AD685" w14:textId="77777777" w:rsidR="003764C8" w:rsidRDefault="004D7BE4">
      <w:pPr>
        <w:tabs>
          <w:tab w:val="left" w:pos="7950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9.- El siguiente fua agregar un + a la búsqueda para que así solo visualizáramos páginas que incluyeran el tema como tal y a continuación la búsqueda y el resultado</w:t>
      </w:r>
    </w:p>
    <w:p w14:paraId="28A479CB" w14:textId="77777777" w:rsidR="003764C8" w:rsidRPr="001C5480" w:rsidRDefault="004D7BE4">
      <w:pPr>
        <w:suppressAutoHyphens w:val="0"/>
        <w:rPr>
          <w:lang w:val="es-MX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1792" behindDoc="0" locked="0" layoutInCell="1" allowOverlap="1" wp14:anchorId="688CB82C" wp14:editId="79826B77">
            <wp:simplePos x="0" y="0"/>
            <wp:positionH relativeFrom="page">
              <wp:align>center</wp:align>
            </wp:positionH>
            <wp:positionV relativeFrom="paragraph">
              <wp:posOffset>298451</wp:posOffset>
            </wp:positionV>
            <wp:extent cx="5953128" cy="3190871"/>
            <wp:effectExtent l="0" t="0" r="9522" b="0"/>
            <wp:wrapTight wrapText="bothSides">
              <wp:wrapPolygon edited="0">
                <wp:start x="0" y="0"/>
                <wp:lineTo x="0" y="21411"/>
                <wp:lineTo x="21496" y="21411"/>
                <wp:lineTo x="21496" y="0"/>
                <wp:lineTo x="0" y="0"/>
              </wp:wrapPolygon>
            </wp:wrapTight>
            <wp:docPr id="17" name="Imagen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3128" cy="31908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8E1338B" w14:textId="77777777" w:rsidR="003764C8" w:rsidRPr="001C5480" w:rsidRDefault="004D7BE4">
      <w:pPr>
        <w:suppressAutoHyphens w:val="0"/>
        <w:rPr>
          <w:lang w:val="es-MX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2816" behindDoc="0" locked="0" layoutInCell="1" allowOverlap="1" wp14:anchorId="1B619B42" wp14:editId="0A8E0387">
            <wp:simplePos x="0" y="0"/>
            <wp:positionH relativeFrom="page">
              <wp:align>center</wp:align>
            </wp:positionH>
            <wp:positionV relativeFrom="paragraph">
              <wp:posOffset>4047491</wp:posOffset>
            </wp:positionV>
            <wp:extent cx="5876921" cy="3267078"/>
            <wp:effectExtent l="0" t="0" r="0" b="9522"/>
            <wp:wrapTight wrapText="bothSides">
              <wp:wrapPolygon edited="0">
                <wp:start x="0" y="0"/>
                <wp:lineTo x="0" y="21411"/>
                <wp:lineTo x="21497" y="21411"/>
                <wp:lineTo x="21497" y="0"/>
                <wp:lineTo x="0" y="0"/>
              </wp:wrapPolygon>
            </wp:wrapTight>
            <wp:docPr id="18" name="Imagen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1" cy="32670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2832A53" w14:textId="77777777" w:rsidR="003764C8" w:rsidRDefault="003764C8">
      <w:pPr>
        <w:rPr>
          <w:lang w:val="es-MX"/>
        </w:rPr>
      </w:pPr>
    </w:p>
    <w:p w14:paraId="7CFB68EC" w14:textId="77777777" w:rsidR="003764C8" w:rsidRDefault="003764C8">
      <w:pPr>
        <w:rPr>
          <w:lang w:val="es-MX"/>
        </w:rPr>
      </w:pPr>
    </w:p>
    <w:p w14:paraId="53F51D79" w14:textId="77777777" w:rsidR="003764C8" w:rsidRDefault="003764C8">
      <w:pPr>
        <w:rPr>
          <w:lang w:val="es-MX"/>
        </w:rPr>
      </w:pPr>
    </w:p>
    <w:p w14:paraId="7D787F8C" w14:textId="77777777" w:rsidR="003764C8" w:rsidRDefault="003764C8">
      <w:pPr>
        <w:rPr>
          <w:lang w:val="es-MX"/>
        </w:rPr>
      </w:pPr>
    </w:p>
    <w:p w14:paraId="12C220D6" w14:textId="77777777" w:rsidR="003764C8" w:rsidRDefault="003764C8">
      <w:pPr>
        <w:rPr>
          <w:lang w:val="es-MX"/>
        </w:rPr>
      </w:pPr>
    </w:p>
    <w:p w14:paraId="3C7278B3" w14:textId="77777777" w:rsidR="003764C8" w:rsidRDefault="003764C8">
      <w:pPr>
        <w:rPr>
          <w:lang w:val="es-MX"/>
        </w:rPr>
      </w:pPr>
    </w:p>
    <w:p w14:paraId="0E8D4565" w14:textId="77777777" w:rsidR="003764C8" w:rsidRDefault="003764C8">
      <w:pPr>
        <w:rPr>
          <w:lang w:val="es-MX"/>
        </w:rPr>
      </w:pPr>
    </w:p>
    <w:p w14:paraId="5CABE96A" w14:textId="77777777" w:rsidR="003764C8" w:rsidRDefault="003764C8">
      <w:pPr>
        <w:rPr>
          <w:lang w:val="es-MX"/>
        </w:rPr>
      </w:pPr>
    </w:p>
    <w:p w14:paraId="4A266A6A" w14:textId="77777777" w:rsidR="003764C8" w:rsidRDefault="003764C8">
      <w:pPr>
        <w:rPr>
          <w:lang w:val="es-MX"/>
        </w:rPr>
      </w:pPr>
    </w:p>
    <w:p w14:paraId="3ECD355B" w14:textId="77777777" w:rsidR="003764C8" w:rsidRDefault="003764C8">
      <w:pPr>
        <w:rPr>
          <w:lang w:val="es-MX"/>
        </w:rPr>
      </w:pPr>
    </w:p>
    <w:p w14:paraId="6184BD85" w14:textId="77777777" w:rsidR="003764C8" w:rsidRDefault="003764C8">
      <w:pPr>
        <w:rPr>
          <w:lang w:val="es-MX"/>
        </w:rPr>
      </w:pPr>
    </w:p>
    <w:p w14:paraId="3C6792E0" w14:textId="77777777" w:rsidR="003764C8" w:rsidRDefault="003764C8">
      <w:pPr>
        <w:rPr>
          <w:lang w:val="es-MX"/>
        </w:rPr>
      </w:pPr>
    </w:p>
    <w:p w14:paraId="6C7A6301" w14:textId="77777777" w:rsidR="003764C8" w:rsidRDefault="003764C8">
      <w:pPr>
        <w:rPr>
          <w:lang w:val="es-MX"/>
        </w:rPr>
      </w:pPr>
    </w:p>
    <w:p w14:paraId="2E351014" w14:textId="77777777" w:rsidR="003764C8" w:rsidRDefault="003764C8">
      <w:pPr>
        <w:rPr>
          <w:lang w:val="es-MX"/>
        </w:rPr>
      </w:pPr>
    </w:p>
    <w:p w14:paraId="44B6ACB4" w14:textId="77777777" w:rsidR="003764C8" w:rsidRDefault="003764C8">
      <w:pPr>
        <w:rPr>
          <w:lang w:val="es-MX"/>
        </w:rPr>
      </w:pPr>
    </w:p>
    <w:p w14:paraId="2F0C3C46" w14:textId="77777777" w:rsidR="003764C8" w:rsidRDefault="003764C8">
      <w:pPr>
        <w:rPr>
          <w:lang w:val="es-MX"/>
        </w:rPr>
      </w:pPr>
    </w:p>
    <w:p w14:paraId="03711CD4" w14:textId="77777777" w:rsidR="003764C8" w:rsidRDefault="003764C8">
      <w:pPr>
        <w:rPr>
          <w:lang w:val="es-MX"/>
        </w:rPr>
      </w:pPr>
    </w:p>
    <w:p w14:paraId="256BAADD" w14:textId="77777777" w:rsidR="003764C8" w:rsidRDefault="003764C8">
      <w:pPr>
        <w:rPr>
          <w:lang w:val="es-MX"/>
        </w:rPr>
      </w:pPr>
    </w:p>
    <w:p w14:paraId="2E869C74" w14:textId="77777777" w:rsidR="003764C8" w:rsidRDefault="003764C8">
      <w:pPr>
        <w:rPr>
          <w:lang w:val="es-MX"/>
        </w:rPr>
      </w:pPr>
    </w:p>
    <w:p w14:paraId="7D2CE282" w14:textId="77777777" w:rsidR="003764C8" w:rsidRDefault="003764C8">
      <w:pPr>
        <w:rPr>
          <w:lang w:val="es-MX"/>
        </w:rPr>
      </w:pPr>
    </w:p>
    <w:p w14:paraId="3DFA834C" w14:textId="77777777" w:rsidR="003764C8" w:rsidRDefault="003764C8">
      <w:pPr>
        <w:rPr>
          <w:lang w:val="es-MX"/>
        </w:rPr>
      </w:pPr>
    </w:p>
    <w:p w14:paraId="4E8BCE01" w14:textId="77777777" w:rsidR="003764C8" w:rsidRDefault="003764C8">
      <w:pPr>
        <w:rPr>
          <w:lang w:val="es-MX"/>
        </w:rPr>
      </w:pPr>
    </w:p>
    <w:p w14:paraId="646ADC92" w14:textId="77777777" w:rsidR="003764C8" w:rsidRDefault="003764C8">
      <w:pPr>
        <w:rPr>
          <w:lang w:val="es-MX"/>
        </w:rPr>
      </w:pPr>
    </w:p>
    <w:p w14:paraId="729CAF91" w14:textId="77777777" w:rsidR="003764C8" w:rsidRDefault="003764C8">
      <w:pPr>
        <w:rPr>
          <w:lang w:val="es-MX"/>
        </w:rPr>
      </w:pPr>
    </w:p>
    <w:p w14:paraId="0008486A" w14:textId="77777777" w:rsidR="003764C8" w:rsidRDefault="003764C8">
      <w:pPr>
        <w:rPr>
          <w:lang w:val="es-MX"/>
        </w:rPr>
      </w:pPr>
    </w:p>
    <w:p w14:paraId="58CEAC00" w14:textId="77777777" w:rsidR="003764C8" w:rsidRDefault="003764C8">
      <w:pPr>
        <w:rPr>
          <w:lang w:val="es-MX"/>
        </w:rPr>
      </w:pPr>
    </w:p>
    <w:p w14:paraId="0BA95D43" w14:textId="77777777" w:rsidR="003764C8" w:rsidRDefault="003764C8">
      <w:pPr>
        <w:rPr>
          <w:lang w:val="es-MX"/>
        </w:rPr>
      </w:pPr>
    </w:p>
    <w:p w14:paraId="7B6B8B9C" w14:textId="77777777" w:rsidR="003764C8" w:rsidRDefault="003764C8">
      <w:pPr>
        <w:rPr>
          <w:lang w:val="es-MX"/>
        </w:rPr>
      </w:pPr>
    </w:p>
    <w:p w14:paraId="67D7C952" w14:textId="77777777" w:rsidR="003764C8" w:rsidRDefault="003764C8">
      <w:pPr>
        <w:rPr>
          <w:lang w:val="es-MX"/>
        </w:rPr>
      </w:pPr>
    </w:p>
    <w:p w14:paraId="5C532D1F" w14:textId="77777777" w:rsidR="003764C8" w:rsidRDefault="003764C8">
      <w:pPr>
        <w:rPr>
          <w:lang w:val="es-MX"/>
        </w:rPr>
      </w:pPr>
    </w:p>
    <w:p w14:paraId="7DF6F266" w14:textId="77777777" w:rsidR="003764C8" w:rsidRDefault="003764C8">
      <w:pPr>
        <w:rPr>
          <w:lang w:val="es-MX"/>
        </w:rPr>
      </w:pPr>
    </w:p>
    <w:p w14:paraId="05BE21BA" w14:textId="77777777" w:rsidR="003764C8" w:rsidRDefault="003764C8">
      <w:pPr>
        <w:rPr>
          <w:lang w:val="es-MX"/>
        </w:rPr>
      </w:pPr>
    </w:p>
    <w:p w14:paraId="6A209AFC" w14:textId="77777777" w:rsidR="003764C8" w:rsidRDefault="003764C8">
      <w:pPr>
        <w:rPr>
          <w:lang w:val="es-MX"/>
        </w:rPr>
      </w:pPr>
    </w:p>
    <w:p w14:paraId="7FE69B25" w14:textId="77777777" w:rsidR="003764C8" w:rsidRDefault="003764C8">
      <w:pPr>
        <w:rPr>
          <w:lang w:val="es-MX"/>
        </w:rPr>
      </w:pPr>
    </w:p>
    <w:p w14:paraId="4CDAE655" w14:textId="77777777" w:rsidR="003764C8" w:rsidRDefault="003764C8">
      <w:pPr>
        <w:rPr>
          <w:lang w:val="es-MX"/>
        </w:rPr>
      </w:pPr>
    </w:p>
    <w:p w14:paraId="04C32984" w14:textId="77777777" w:rsidR="003764C8" w:rsidRDefault="003764C8">
      <w:pPr>
        <w:rPr>
          <w:lang w:val="es-MX"/>
        </w:rPr>
      </w:pPr>
    </w:p>
    <w:p w14:paraId="4E1C703D" w14:textId="77777777" w:rsidR="003764C8" w:rsidRDefault="003764C8">
      <w:pPr>
        <w:rPr>
          <w:lang w:val="es-MX"/>
        </w:rPr>
      </w:pPr>
    </w:p>
    <w:p w14:paraId="340AB259" w14:textId="77777777" w:rsidR="003764C8" w:rsidRDefault="003764C8">
      <w:pPr>
        <w:rPr>
          <w:lang w:val="es-MX"/>
        </w:rPr>
      </w:pPr>
    </w:p>
    <w:p w14:paraId="1968C02C" w14:textId="77777777" w:rsidR="003764C8" w:rsidRDefault="003764C8">
      <w:pPr>
        <w:rPr>
          <w:lang w:val="es-MX"/>
        </w:rPr>
      </w:pPr>
    </w:p>
    <w:p w14:paraId="62A12888" w14:textId="77777777" w:rsidR="003764C8" w:rsidRDefault="003764C8">
      <w:pPr>
        <w:rPr>
          <w:lang w:val="es-MX"/>
        </w:rPr>
      </w:pPr>
    </w:p>
    <w:p w14:paraId="5B9CCD5C" w14:textId="77777777" w:rsidR="003764C8" w:rsidRDefault="003764C8">
      <w:pPr>
        <w:rPr>
          <w:lang w:val="es-MX"/>
        </w:rPr>
      </w:pPr>
    </w:p>
    <w:p w14:paraId="297F281A" w14:textId="77777777" w:rsidR="003764C8" w:rsidRDefault="003764C8">
      <w:pPr>
        <w:tabs>
          <w:tab w:val="left" w:pos="6525"/>
        </w:tabs>
        <w:rPr>
          <w:lang w:val="es-MX"/>
        </w:rPr>
      </w:pPr>
    </w:p>
    <w:p w14:paraId="0E323395" w14:textId="77777777" w:rsidR="003764C8" w:rsidRDefault="003764C8">
      <w:pPr>
        <w:tabs>
          <w:tab w:val="left" w:pos="6525"/>
        </w:tabs>
        <w:rPr>
          <w:lang w:val="es-MX"/>
        </w:rPr>
      </w:pPr>
    </w:p>
    <w:p w14:paraId="36F18F34" w14:textId="77777777" w:rsidR="003764C8" w:rsidRDefault="003764C8">
      <w:pPr>
        <w:tabs>
          <w:tab w:val="left" w:pos="6525"/>
        </w:tabs>
        <w:rPr>
          <w:lang w:val="es-MX"/>
        </w:rPr>
      </w:pPr>
    </w:p>
    <w:p w14:paraId="6C0FA0F2" w14:textId="77777777" w:rsidR="003764C8" w:rsidRDefault="003764C8">
      <w:pPr>
        <w:tabs>
          <w:tab w:val="left" w:pos="6525"/>
        </w:tabs>
        <w:rPr>
          <w:lang w:val="es-MX"/>
        </w:rPr>
      </w:pPr>
    </w:p>
    <w:p w14:paraId="2E9E42B3" w14:textId="77777777" w:rsidR="003764C8" w:rsidRDefault="003764C8">
      <w:pPr>
        <w:tabs>
          <w:tab w:val="left" w:pos="6525"/>
        </w:tabs>
        <w:rPr>
          <w:lang w:val="es-MX"/>
        </w:rPr>
      </w:pPr>
    </w:p>
    <w:p w14:paraId="08719E54" w14:textId="77777777" w:rsidR="003764C8" w:rsidRDefault="003764C8">
      <w:pPr>
        <w:tabs>
          <w:tab w:val="left" w:pos="6525"/>
        </w:tabs>
        <w:rPr>
          <w:lang w:val="es-MX"/>
        </w:rPr>
      </w:pPr>
    </w:p>
    <w:p w14:paraId="09D3B311" w14:textId="77777777" w:rsidR="003764C8" w:rsidRDefault="003764C8">
      <w:pPr>
        <w:tabs>
          <w:tab w:val="left" w:pos="6525"/>
        </w:tabs>
        <w:rPr>
          <w:lang w:val="es-MX"/>
        </w:rPr>
      </w:pPr>
    </w:p>
    <w:p w14:paraId="19894FA5" w14:textId="77777777" w:rsidR="003764C8" w:rsidRDefault="003764C8">
      <w:pPr>
        <w:tabs>
          <w:tab w:val="left" w:pos="6525"/>
        </w:tabs>
        <w:rPr>
          <w:lang w:val="es-MX"/>
        </w:rPr>
      </w:pPr>
    </w:p>
    <w:p w14:paraId="43C136D2" w14:textId="77777777" w:rsidR="003764C8" w:rsidRPr="001C5480" w:rsidRDefault="004D7BE4">
      <w:pPr>
        <w:tabs>
          <w:tab w:val="left" w:pos="6525"/>
        </w:tabs>
        <w:rPr>
          <w:lang w:val="es-MX"/>
        </w:rPr>
      </w:pPr>
      <w:r>
        <w:rPr>
          <w:lang w:val="es-MX"/>
        </w:rPr>
        <w:t>10</w:t>
      </w:r>
      <w:r>
        <w:rPr>
          <w:rFonts w:ascii="Arial" w:hAnsi="Arial" w:cs="Arial"/>
          <w:lang w:val="es-MX"/>
        </w:rPr>
        <w:t>.- El siguiente paso en nuestra practica usamos el “define” que fue para encontrar la definición de la palabra siguiente con su imagen de lo que Google nos arrojo</w:t>
      </w:r>
      <w:r>
        <w:rPr>
          <w:lang w:val="es-MX"/>
        </w:rPr>
        <w:t xml:space="preserve"> </w:t>
      </w:r>
    </w:p>
    <w:p w14:paraId="6660F3DF" w14:textId="77777777" w:rsidR="003764C8" w:rsidRDefault="003764C8">
      <w:pPr>
        <w:suppressAutoHyphens w:val="0"/>
        <w:rPr>
          <w:lang w:val="es-MX"/>
        </w:rPr>
      </w:pPr>
    </w:p>
    <w:p w14:paraId="3078AD32" w14:textId="77777777" w:rsidR="003764C8" w:rsidRPr="001C5480" w:rsidRDefault="003764C8">
      <w:pPr>
        <w:suppressAutoHyphens w:val="0"/>
        <w:rPr>
          <w:rFonts w:ascii="Arial" w:hAnsi="Arial" w:cs="Arial"/>
          <w:lang w:val="es-MX"/>
        </w:rPr>
      </w:pPr>
    </w:p>
    <w:p w14:paraId="20992252" w14:textId="77777777" w:rsidR="003764C8" w:rsidRPr="001C5480" w:rsidRDefault="004D7BE4">
      <w:pPr>
        <w:suppressAutoHyphens w:val="0"/>
        <w:rPr>
          <w:lang w:val="es-MX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3840" behindDoc="0" locked="0" layoutInCell="1" allowOverlap="1" wp14:anchorId="052A0FA3" wp14:editId="39A69F88">
            <wp:simplePos x="0" y="0"/>
            <wp:positionH relativeFrom="margin">
              <wp:align>center</wp:align>
            </wp:positionH>
            <wp:positionV relativeFrom="paragraph">
              <wp:posOffset>14602</wp:posOffset>
            </wp:positionV>
            <wp:extent cx="5562596" cy="3171825"/>
            <wp:effectExtent l="0" t="0" r="4" b="9525"/>
            <wp:wrapTight wrapText="bothSides">
              <wp:wrapPolygon edited="0">
                <wp:start x="0" y="0"/>
                <wp:lineTo x="0" y="21405"/>
                <wp:lineTo x="21528" y="21405"/>
                <wp:lineTo x="21528" y="0"/>
                <wp:lineTo x="0" y="0"/>
              </wp:wrapPolygon>
            </wp:wrapTight>
            <wp:docPr id="19" name="Imagen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2596" cy="31718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DC65E62" w14:textId="77777777" w:rsidR="003764C8" w:rsidRPr="001C5480" w:rsidRDefault="004D7BE4">
      <w:pPr>
        <w:suppressAutoHyphens w:val="0"/>
        <w:rPr>
          <w:lang w:val="es-MX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4864" behindDoc="0" locked="0" layoutInCell="1" allowOverlap="1" wp14:anchorId="4842EA8A" wp14:editId="4A2C8A92">
            <wp:simplePos x="0" y="0"/>
            <wp:positionH relativeFrom="margin">
              <wp:align>center</wp:align>
            </wp:positionH>
            <wp:positionV relativeFrom="paragraph">
              <wp:posOffset>3163567</wp:posOffset>
            </wp:positionV>
            <wp:extent cx="5715000" cy="3105146"/>
            <wp:effectExtent l="0" t="0" r="0" b="4"/>
            <wp:wrapTight wrapText="bothSides">
              <wp:wrapPolygon edited="0">
                <wp:start x="0" y="0"/>
                <wp:lineTo x="0" y="21472"/>
                <wp:lineTo x="21528" y="21472"/>
                <wp:lineTo x="21528" y="0"/>
                <wp:lineTo x="0" y="0"/>
              </wp:wrapPolygon>
            </wp:wrapTight>
            <wp:docPr id="20" name="Imagen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051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E1FB117" w14:textId="77777777" w:rsidR="003764C8" w:rsidRPr="001C5480" w:rsidRDefault="003764C8">
      <w:pPr>
        <w:rPr>
          <w:lang w:val="es-MX"/>
        </w:rPr>
      </w:pPr>
    </w:p>
    <w:p w14:paraId="10D990E1" w14:textId="77777777" w:rsidR="003764C8" w:rsidRPr="001C5480" w:rsidRDefault="003764C8">
      <w:pPr>
        <w:rPr>
          <w:lang w:val="es-MX"/>
        </w:rPr>
      </w:pPr>
    </w:p>
    <w:p w14:paraId="0597D332" w14:textId="77777777" w:rsidR="003764C8" w:rsidRPr="001C5480" w:rsidRDefault="003764C8">
      <w:pPr>
        <w:rPr>
          <w:lang w:val="es-MX"/>
        </w:rPr>
      </w:pPr>
    </w:p>
    <w:p w14:paraId="2C8DD545" w14:textId="77777777" w:rsidR="003764C8" w:rsidRPr="001C5480" w:rsidRDefault="003764C8">
      <w:pPr>
        <w:rPr>
          <w:lang w:val="es-MX"/>
        </w:rPr>
      </w:pPr>
    </w:p>
    <w:p w14:paraId="583B8312" w14:textId="77777777" w:rsidR="003764C8" w:rsidRPr="001C5480" w:rsidRDefault="003764C8">
      <w:pPr>
        <w:rPr>
          <w:lang w:val="es-MX"/>
        </w:rPr>
      </w:pPr>
    </w:p>
    <w:p w14:paraId="7E201C8E" w14:textId="77777777" w:rsidR="003764C8" w:rsidRPr="001C5480" w:rsidRDefault="003764C8">
      <w:pPr>
        <w:rPr>
          <w:lang w:val="es-MX"/>
        </w:rPr>
      </w:pPr>
    </w:p>
    <w:p w14:paraId="30F47DAE" w14:textId="77777777" w:rsidR="003764C8" w:rsidRPr="001C5480" w:rsidRDefault="003764C8">
      <w:pPr>
        <w:rPr>
          <w:lang w:val="es-MX"/>
        </w:rPr>
      </w:pPr>
    </w:p>
    <w:p w14:paraId="2E864D0F" w14:textId="77777777" w:rsidR="003764C8" w:rsidRPr="001C5480" w:rsidRDefault="003764C8">
      <w:pPr>
        <w:rPr>
          <w:lang w:val="es-MX"/>
        </w:rPr>
      </w:pPr>
    </w:p>
    <w:p w14:paraId="714711E9" w14:textId="77777777" w:rsidR="003764C8" w:rsidRPr="001C5480" w:rsidRDefault="003764C8">
      <w:pPr>
        <w:rPr>
          <w:lang w:val="es-MX"/>
        </w:rPr>
      </w:pPr>
    </w:p>
    <w:p w14:paraId="4E871333" w14:textId="77777777" w:rsidR="003764C8" w:rsidRPr="001C5480" w:rsidRDefault="003764C8">
      <w:pPr>
        <w:rPr>
          <w:lang w:val="es-MX"/>
        </w:rPr>
      </w:pPr>
    </w:p>
    <w:p w14:paraId="2EF87999" w14:textId="77777777" w:rsidR="003764C8" w:rsidRPr="001C5480" w:rsidRDefault="003764C8">
      <w:pPr>
        <w:rPr>
          <w:lang w:val="es-MX"/>
        </w:rPr>
      </w:pPr>
    </w:p>
    <w:p w14:paraId="0D5DB5E8" w14:textId="77777777" w:rsidR="003764C8" w:rsidRPr="001C5480" w:rsidRDefault="003764C8">
      <w:pPr>
        <w:rPr>
          <w:lang w:val="es-MX"/>
        </w:rPr>
      </w:pPr>
    </w:p>
    <w:p w14:paraId="5F183828" w14:textId="77777777" w:rsidR="003764C8" w:rsidRPr="001C5480" w:rsidRDefault="003764C8">
      <w:pPr>
        <w:rPr>
          <w:lang w:val="es-MX"/>
        </w:rPr>
      </w:pPr>
    </w:p>
    <w:p w14:paraId="3F2F3D2F" w14:textId="77777777" w:rsidR="003764C8" w:rsidRPr="001C5480" w:rsidRDefault="003764C8">
      <w:pPr>
        <w:rPr>
          <w:lang w:val="es-MX"/>
        </w:rPr>
      </w:pPr>
    </w:p>
    <w:p w14:paraId="124B0812" w14:textId="77777777" w:rsidR="003764C8" w:rsidRPr="001C5480" w:rsidRDefault="003764C8">
      <w:pPr>
        <w:rPr>
          <w:lang w:val="es-MX"/>
        </w:rPr>
      </w:pPr>
    </w:p>
    <w:p w14:paraId="638165C4" w14:textId="77777777" w:rsidR="003764C8" w:rsidRPr="001C5480" w:rsidRDefault="003764C8">
      <w:pPr>
        <w:rPr>
          <w:lang w:val="es-MX"/>
        </w:rPr>
      </w:pPr>
    </w:p>
    <w:p w14:paraId="7629F820" w14:textId="77777777" w:rsidR="003764C8" w:rsidRPr="001C5480" w:rsidRDefault="003764C8">
      <w:pPr>
        <w:rPr>
          <w:lang w:val="es-MX"/>
        </w:rPr>
      </w:pPr>
    </w:p>
    <w:p w14:paraId="4320E15B" w14:textId="77777777" w:rsidR="003764C8" w:rsidRPr="001C5480" w:rsidRDefault="003764C8">
      <w:pPr>
        <w:rPr>
          <w:lang w:val="es-MX"/>
        </w:rPr>
      </w:pPr>
    </w:p>
    <w:p w14:paraId="5F72321A" w14:textId="77777777" w:rsidR="003764C8" w:rsidRPr="001C5480" w:rsidRDefault="003764C8">
      <w:pPr>
        <w:rPr>
          <w:lang w:val="es-MX"/>
        </w:rPr>
      </w:pPr>
    </w:p>
    <w:p w14:paraId="3AF90BAD" w14:textId="77777777" w:rsidR="003764C8" w:rsidRPr="001C5480" w:rsidRDefault="003764C8">
      <w:pPr>
        <w:rPr>
          <w:lang w:val="es-MX"/>
        </w:rPr>
      </w:pPr>
    </w:p>
    <w:p w14:paraId="7F41CBD4" w14:textId="77777777" w:rsidR="003764C8" w:rsidRPr="001C5480" w:rsidRDefault="003764C8">
      <w:pPr>
        <w:rPr>
          <w:lang w:val="es-MX"/>
        </w:rPr>
      </w:pPr>
    </w:p>
    <w:p w14:paraId="1A357802" w14:textId="77777777" w:rsidR="003764C8" w:rsidRPr="001C5480" w:rsidRDefault="003764C8">
      <w:pPr>
        <w:rPr>
          <w:lang w:val="es-MX"/>
        </w:rPr>
      </w:pPr>
    </w:p>
    <w:p w14:paraId="10499F19" w14:textId="77777777" w:rsidR="003764C8" w:rsidRPr="001C5480" w:rsidRDefault="003764C8">
      <w:pPr>
        <w:rPr>
          <w:lang w:val="es-MX"/>
        </w:rPr>
      </w:pPr>
    </w:p>
    <w:p w14:paraId="736948A9" w14:textId="77777777" w:rsidR="003764C8" w:rsidRPr="001C5480" w:rsidRDefault="003764C8">
      <w:pPr>
        <w:rPr>
          <w:lang w:val="es-MX"/>
        </w:rPr>
      </w:pPr>
    </w:p>
    <w:p w14:paraId="29157FA5" w14:textId="77777777" w:rsidR="003764C8" w:rsidRPr="001C5480" w:rsidRDefault="003764C8">
      <w:pPr>
        <w:rPr>
          <w:lang w:val="es-MX"/>
        </w:rPr>
      </w:pPr>
    </w:p>
    <w:p w14:paraId="38CEA759" w14:textId="77777777" w:rsidR="003764C8" w:rsidRPr="001C5480" w:rsidRDefault="003764C8">
      <w:pPr>
        <w:rPr>
          <w:lang w:val="es-MX"/>
        </w:rPr>
      </w:pPr>
    </w:p>
    <w:p w14:paraId="6AF6C2F8" w14:textId="77777777" w:rsidR="003764C8" w:rsidRPr="001C5480" w:rsidRDefault="003764C8">
      <w:pPr>
        <w:rPr>
          <w:lang w:val="es-MX"/>
        </w:rPr>
      </w:pPr>
    </w:p>
    <w:p w14:paraId="17A2826E" w14:textId="77777777" w:rsidR="003764C8" w:rsidRPr="001C5480" w:rsidRDefault="003764C8">
      <w:pPr>
        <w:rPr>
          <w:lang w:val="es-MX"/>
        </w:rPr>
      </w:pPr>
    </w:p>
    <w:p w14:paraId="507283D0" w14:textId="77777777" w:rsidR="003764C8" w:rsidRPr="001C5480" w:rsidRDefault="003764C8">
      <w:pPr>
        <w:rPr>
          <w:lang w:val="es-MX"/>
        </w:rPr>
      </w:pPr>
    </w:p>
    <w:p w14:paraId="543791D6" w14:textId="77777777" w:rsidR="003764C8" w:rsidRPr="001C5480" w:rsidRDefault="003764C8">
      <w:pPr>
        <w:rPr>
          <w:lang w:val="es-MX"/>
        </w:rPr>
      </w:pPr>
    </w:p>
    <w:p w14:paraId="72E29F52" w14:textId="77777777" w:rsidR="003764C8" w:rsidRPr="001C5480" w:rsidRDefault="003764C8">
      <w:pPr>
        <w:rPr>
          <w:lang w:val="es-MX"/>
        </w:rPr>
      </w:pPr>
    </w:p>
    <w:p w14:paraId="7B071228" w14:textId="77777777" w:rsidR="003764C8" w:rsidRPr="001C5480" w:rsidRDefault="003764C8">
      <w:pPr>
        <w:rPr>
          <w:lang w:val="es-MX"/>
        </w:rPr>
      </w:pPr>
    </w:p>
    <w:p w14:paraId="59509505" w14:textId="77777777" w:rsidR="003764C8" w:rsidRPr="001C5480" w:rsidRDefault="003764C8">
      <w:pPr>
        <w:rPr>
          <w:lang w:val="es-MX"/>
        </w:rPr>
      </w:pPr>
    </w:p>
    <w:p w14:paraId="0371D0D7" w14:textId="77777777" w:rsidR="003764C8" w:rsidRPr="001C5480" w:rsidRDefault="003764C8">
      <w:pPr>
        <w:rPr>
          <w:lang w:val="es-MX"/>
        </w:rPr>
      </w:pPr>
    </w:p>
    <w:p w14:paraId="40656A6C" w14:textId="77777777" w:rsidR="003764C8" w:rsidRPr="001C5480" w:rsidRDefault="003764C8">
      <w:pPr>
        <w:rPr>
          <w:lang w:val="es-MX"/>
        </w:rPr>
      </w:pPr>
    </w:p>
    <w:p w14:paraId="0DB0926B" w14:textId="77777777" w:rsidR="003764C8" w:rsidRPr="001C5480" w:rsidRDefault="003764C8">
      <w:pPr>
        <w:rPr>
          <w:lang w:val="es-MX"/>
        </w:rPr>
      </w:pPr>
    </w:p>
    <w:p w14:paraId="49EDDCE6" w14:textId="77777777" w:rsidR="003764C8" w:rsidRPr="001C5480" w:rsidRDefault="003764C8">
      <w:pPr>
        <w:rPr>
          <w:lang w:val="es-MX"/>
        </w:rPr>
      </w:pPr>
    </w:p>
    <w:p w14:paraId="45404F14" w14:textId="77777777" w:rsidR="003764C8" w:rsidRPr="001C5480" w:rsidRDefault="003764C8">
      <w:pPr>
        <w:rPr>
          <w:lang w:val="es-MX"/>
        </w:rPr>
      </w:pPr>
    </w:p>
    <w:p w14:paraId="4F267ED7" w14:textId="77777777" w:rsidR="003764C8" w:rsidRPr="001C5480" w:rsidRDefault="003764C8">
      <w:pPr>
        <w:rPr>
          <w:lang w:val="es-MX"/>
        </w:rPr>
      </w:pPr>
    </w:p>
    <w:p w14:paraId="12DCF060" w14:textId="77777777" w:rsidR="003764C8" w:rsidRPr="001C5480" w:rsidRDefault="003764C8">
      <w:pPr>
        <w:rPr>
          <w:lang w:val="es-MX"/>
        </w:rPr>
      </w:pPr>
    </w:p>
    <w:p w14:paraId="40FE466D" w14:textId="77777777" w:rsidR="003764C8" w:rsidRPr="001C5480" w:rsidRDefault="003764C8">
      <w:pPr>
        <w:rPr>
          <w:lang w:val="es-MX"/>
        </w:rPr>
      </w:pPr>
    </w:p>
    <w:p w14:paraId="75E09C3C" w14:textId="77777777" w:rsidR="003764C8" w:rsidRPr="001C5480" w:rsidRDefault="003764C8">
      <w:pPr>
        <w:rPr>
          <w:lang w:val="es-MX"/>
        </w:rPr>
      </w:pPr>
    </w:p>
    <w:p w14:paraId="44D6A56E" w14:textId="77777777" w:rsidR="003764C8" w:rsidRPr="001C5480" w:rsidRDefault="003764C8">
      <w:pPr>
        <w:rPr>
          <w:lang w:val="es-MX"/>
        </w:rPr>
      </w:pPr>
    </w:p>
    <w:p w14:paraId="79953BB5" w14:textId="77777777" w:rsidR="003764C8" w:rsidRPr="001C5480" w:rsidRDefault="003764C8">
      <w:pPr>
        <w:rPr>
          <w:lang w:val="es-MX"/>
        </w:rPr>
      </w:pPr>
    </w:p>
    <w:p w14:paraId="6D208B48" w14:textId="77777777" w:rsidR="003764C8" w:rsidRPr="001C5480" w:rsidRDefault="003764C8">
      <w:pPr>
        <w:rPr>
          <w:lang w:val="es-MX"/>
        </w:rPr>
      </w:pPr>
    </w:p>
    <w:p w14:paraId="148C452A" w14:textId="77777777" w:rsidR="003764C8" w:rsidRPr="001C5480" w:rsidRDefault="003764C8">
      <w:pPr>
        <w:rPr>
          <w:lang w:val="es-MX"/>
        </w:rPr>
      </w:pPr>
    </w:p>
    <w:p w14:paraId="64462769" w14:textId="77777777" w:rsidR="003764C8" w:rsidRPr="001C5480" w:rsidRDefault="003764C8">
      <w:pPr>
        <w:rPr>
          <w:lang w:val="es-MX"/>
        </w:rPr>
      </w:pPr>
    </w:p>
    <w:p w14:paraId="7262C819" w14:textId="77777777" w:rsidR="003764C8" w:rsidRPr="001C5480" w:rsidRDefault="003764C8">
      <w:pPr>
        <w:rPr>
          <w:lang w:val="es-MX"/>
        </w:rPr>
      </w:pPr>
    </w:p>
    <w:p w14:paraId="52A368EF" w14:textId="77777777" w:rsidR="003764C8" w:rsidRPr="001C5480" w:rsidRDefault="004D7BE4">
      <w:pPr>
        <w:rPr>
          <w:lang w:val="es-MX"/>
        </w:rPr>
      </w:pPr>
      <w:r>
        <w:rPr>
          <w:lang w:val="es-MX"/>
        </w:rPr>
        <w:t xml:space="preserve">11.- </w:t>
      </w:r>
      <w:r>
        <w:rPr>
          <w:rFonts w:ascii="Arial" w:hAnsi="Arial" w:cs="Arial"/>
          <w:lang w:val="es-MX"/>
        </w:rPr>
        <w:t xml:space="preserve">Es </w:t>
      </w:r>
      <w:r>
        <w:rPr>
          <w:rFonts w:ascii="Arial" w:hAnsi="Arial" w:cs="Arial"/>
          <w:lang w:val="es-MX"/>
        </w:rPr>
        <w:t xml:space="preserve">esta parte usamos 3 tipos de comandos el primero es “site” que es para buscar dentro de las </w:t>
      </w:r>
      <w:proofErr w:type="spellStart"/>
      <w:r>
        <w:rPr>
          <w:rFonts w:ascii="Arial" w:hAnsi="Arial" w:cs="Arial"/>
          <w:lang w:val="es-MX"/>
        </w:rPr>
        <w:t>paginas</w:t>
      </w:r>
      <w:proofErr w:type="spellEnd"/>
      <w:r>
        <w:rPr>
          <w:rFonts w:ascii="Arial" w:hAnsi="Arial" w:cs="Arial"/>
          <w:lang w:val="es-MX"/>
        </w:rPr>
        <w:t xml:space="preserve"> que nosotros queramos, el segundo es “</w:t>
      </w:r>
      <w:proofErr w:type="gramStart"/>
      <w:r>
        <w:rPr>
          <w:rFonts w:ascii="Arial" w:hAnsi="Arial" w:cs="Arial"/>
          <w:lang w:val="es-MX"/>
        </w:rPr>
        <w:t>-“</w:t>
      </w:r>
      <w:proofErr w:type="gramEnd"/>
      <w:r>
        <w:rPr>
          <w:rFonts w:ascii="Arial" w:hAnsi="Arial" w:cs="Arial"/>
          <w:lang w:val="es-MX"/>
        </w:rPr>
        <w:t xml:space="preserve">este nos sirve para buscar temas de nuestro interés sin que nos aparezcan </w:t>
      </w:r>
      <w:proofErr w:type="spellStart"/>
      <w:r>
        <w:rPr>
          <w:rFonts w:ascii="Arial" w:hAnsi="Arial" w:cs="Arial"/>
          <w:lang w:val="es-MX"/>
        </w:rPr>
        <w:t>mas</w:t>
      </w:r>
      <w:proofErr w:type="spellEnd"/>
      <w:r>
        <w:rPr>
          <w:rFonts w:ascii="Arial" w:hAnsi="Arial" w:cs="Arial"/>
          <w:lang w:val="es-MX"/>
        </w:rPr>
        <w:t xml:space="preserve"> cosas y el tercero es “..” que esto no</w:t>
      </w:r>
      <w:r>
        <w:rPr>
          <w:rFonts w:ascii="Arial" w:hAnsi="Arial" w:cs="Arial"/>
          <w:lang w:val="es-MX"/>
        </w:rPr>
        <w:t>s sirve para encontrar dentro de la página, en nuestro tema, información que queramos dentro de este lapso de tiempo</w:t>
      </w:r>
    </w:p>
    <w:p w14:paraId="61FD6A6B" w14:textId="77777777" w:rsidR="003764C8" w:rsidRPr="001C5480" w:rsidRDefault="004D7BE4">
      <w:pPr>
        <w:suppressAutoHyphens w:val="0"/>
        <w:rPr>
          <w:lang w:val="es-MX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5888" behindDoc="0" locked="0" layoutInCell="1" allowOverlap="1" wp14:anchorId="29CCE619" wp14:editId="34A40581">
            <wp:simplePos x="0" y="0"/>
            <wp:positionH relativeFrom="page">
              <wp:align>center</wp:align>
            </wp:positionH>
            <wp:positionV relativeFrom="paragraph">
              <wp:posOffset>434970</wp:posOffset>
            </wp:positionV>
            <wp:extent cx="5314949" cy="2952753"/>
            <wp:effectExtent l="0" t="0" r="1" b="0"/>
            <wp:wrapTight wrapText="bothSides">
              <wp:wrapPolygon edited="0">
                <wp:start x="0" y="0"/>
                <wp:lineTo x="0" y="21461"/>
                <wp:lineTo x="21525" y="21461"/>
                <wp:lineTo x="21525" y="0"/>
                <wp:lineTo x="0" y="0"/>
              </wp:wrapPolygon>
            </wp:wrapTight>
            <wp:docPr id="21" name="Imagen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4949" cy="295275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1E883A8" w14:textId="77777777" w:rsidR="003764C8" w:rsidRPr="001C5480" w:rsidRDefault="004D7BE4">
      <w:pPr>
        <w:suppressAutoHyphens w:val="0"/>
        <w:rPr>
          <w:lang w:val="es-MX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6912" behindDoc="0" locked="0" layoutInCell="1" allowOverlap="1" wp14:anchorId="1373F717" wp14:editId="62DADCEF">
            <wp:simplePos x="0" y="0"/>
            <wp:positionH relativeFrom="page">
              <wp:align>center</wp:align>
            </wp:positionH>
            <wp:positionV relativeFrom="paragraph">
              <wp:posOffset>4136388</wp:posOffset>
            </wp:positionV>
            <wp:extent cx="5724528" cy="3276596"/>
            <wp:effectExtent l="0" t="0" r="9522" b="4"/>
            <wp:wrapTight wrapText="bothSides">
              <wp:wrapPolygon edited="0">
                <wp:start x="0" y="0"/>
                <wp:lineTo x="0" y="21479"/>
                <wp:lineTo x="21492" y="21479"/>
                <wp:lineTo x="21492" y="0"/>
                <wp:lineTo x="0" y="0"/>
              </wp:wrapPolygon>
            </wp:wrapTight>
            <wp:docPr id="22" name="Imagen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8" cy="32765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600F9660" w14:textId="77777777" w:rsidR="003764C8" w:rsidRPr="001C5480" w:rsidRDefault="003764C8">
      <w:pPr>
        <w:rPr>
          <w:lang w:val="es-MX"/>
        </w:rPr>
      </w:pPr>
    </w:p>
    <w:p w14:paraId="5108D29E" w14:textId="77777777" w:rsidR="003764C8" w:rsidRPr="001C5480" w:rsidRDefault="003764C8">
      <w:pPr>
        <w:rPr>
          <w:lang w:val="es-MX"/>
        </w:rPr>
      </w:pPr>
    </w:p>
    <w:p w14:paraId="5A84C6E5" w14:textId="77777777" w:rsidR="003764C8" w:rsidRPr="001C5480" w:rsidRDefault="003764C8">
      <w:pPr>
        <w:rPr>
          <w:lang w:val="es-MX"/>
        </w:rPr>
      </w:pPr>
    </w:p>
    <w:p w14:paraId="32CF34AE" w14:textId="77777777" w:rsidR="003764C8" w:rsidRPr="001C5480" w:rsidRDefault="003764C8">
      <w:pPr>
        <w:rPr>
          <w:lang w:val="es-MX"/>
        </w:rPr>
      </w:pPr>
    </w:p>
    <w:p w14:paraId="5224C9DB" w14:textId="77777777" w:rsidR="003764C8" w:rsidRPr="001C5480" w:rsidRDefault="003764C8">
      <w:pPr>
        <w:rPr>
          <w:lang w:val="es-MX"/>
        </w:rPr>
      </w:pPr>
    </w:p>
    <w:p w14:paraId="6860BDCF" w14:textId="77777777" w:rsidR="003764C8" w:rsidRPr="001C5480" w:rsidRDefault="003764C8">
      <w:pPr>
        <w:rPr>
          <w:lang w:val="es-MX"/>
        </w:rPr>
      </w:pPr>
    </w:p>
    <w:p w14:paraId="625E9393" w14:textId="77777777" w:rsidR="003764C8" w:rsidRPr="001C5480" w:rsidRDefault="003764C8">
      <w:pPr>
        <w:rPr>
          <w:lang w:val="es-MX"/>
        </w:rPr>
      </w:pPr>
    </w:p>
    <w:p w14:paraId="61506563" w14:textId="77777777" w:rsidR="003764C8" w:rsidRPr="001C5480" w:rsidRDefault="003764C8">
      <w:pPr>
        <w:rPr>
          <w:lang w:val="es-MX"/>
        </w:rPr>
      </w:pPr>
    </w:p>
    <w:p w14:paraId="644E71E3" w14:textId="77777777" w:rsidR="003764C8" w:rsidRPr="001C5480" w:rsidRDefault="003764C8">
      <w:pPr>
        <w:rPr>
          <w:lang w:val="es-MX"/>
        </w:rPr>
      </w:pPr>
    </w:p>
    <w:p w14:paraId="3073F306" w14:textId="77777777" w:rsidR="003764C8" w:rsidRPr="001C5480" w:rsidRDefault="003764C8">
      <w:pPr>
        <w:rPr>
          <w:lang w:val="es-MX"/>
        </w:rPr>
      </w:pPr>
    </w:p>
    <w:p w14:paraId="6B3EF3AF" w14:textId="77777777" w:rsidR="003764C8" w:rsidRPr="001C5480" w:rsidRDefault="003764C8">
      <w:pPr>
        <w:rPr>
          <w:lang w:val="es-MX"/>
        </w:rPr>
      </w:pPr>
    </w:p>
    <w:p w14:paraId="69177DDA" w14:textId="77777777" w:rsidR="003764C8" w:rsidRPr="001C5480" w:rsidRDefault="003764C8">
      <w:pPr>
        <w:rPr>
          <w:lang w:val="es-MX"/>
        </w:rPr>
      </w:pPr>
    </w:p>
    <w:p w14:paraId="45440902" w14:textId="77777777" w:rsidR="003764C8" w:rsidRPr="001C5480" w:rsidRDefault="003764C8">
      <w:pPr>
        <w:rPr>
          <w:lang w:val="es-MX"/>
        </w:rPr>
      </w:pPr>
    </w:p>
    <w:p w14:paraId="5E1A7262" w14:textId="77777777" w:rsidR="003764C8" w:rsidRPr="001C5480" w:rsidRDefault="003764C8">
      <w:pPr>
        <w:rPr>
          <w:lang w:val="es-MX"/>
        </w:rPr>
      </w:pPr>
    </w:p>
    <w:p w14:paraId="37A2FF94" w14:textId="77777777" w:rsidR="003764C8" w:rsidRPr="001C5480" w:rsidRDefault="003764C8">
      <w:pPr>
        <w:rPr>
          <w:lang w:val="es-MX"/>
        </w:rPr>
      </w:pPr>
    </w:p>
    <w:p w14:paraId="0333B2C7" w14:textId="77777777" w:rsidR="003764C8" w:rsidRPr="001C5480" w:rsidRDefault="003764C8">
      <w:pPr>
        <w:rPr>
          <w:lang w:val="es-MX"/>
        </w:rPr>
      </w:pPr>
    </w:p>
    <w:p w14:paraId="715E1FE2" w14:textId="77777777" w:rsidR="003764C8" w:rsidRPr="001C5480" w:rsidRDefault="003764C8">
      <w:pPr>
        <w:rPr>
          <w:lang w:val="es-MX"/>
        </w:rPr>
      </w:pPr>
    </w:p>
    <w:p w14:paraId="42FA05A8" w14:textId="77777777" w:rsidR="003764C8" w:rsidRPr="001C5480" w:rsidRDefault="003764C8">
      <w:pPr>
        <w:rPr>
          <w:lang w:val="es-MX"/>
        </w:rPr>
      </w:pPr>
    </w:p>
    <w:p w14:paraId="0CB7E5CF" w14:textId="77777777" w:rsidR="003764C8" w:rsidRPr="001C5480" w:rsidRDefault="003764C8">
      <w:pPr>
        <w:rPr>
          <w:lang w:val="es-MX"/>
        </w:rPr>
      </w:pPr>
    </w:p>
    <w:p w14:paraId="05F7FFA2" w14:textId="77777777" w:rsidR="003764C8" w:rsidRDefault="004D7BE4">
      <w:pPr>
        <w:tabs>
          <w:tab w:val="left" w:pos="8835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12.- Estos son los primeros resultados que nos arrojó, pero no se observa del todo bien por eso baje un poco y se ob</w:t>
      </w:r>
      <w:r>
        <w:rPr>
          <w:rFonts w:ascii="Arial" w:hAnsi="Arial" w:cs="Arial"/>
          <w:lang w:val="es-MX"/>
        </w:rPr>
        <w:t xml:space="preserve">serva mejor en las 2 capturas, </w:t>
      </w:r>
    </w:p>
    <w:p w14:paraId="16169DA1" w14:textId="77777777" w:rsidR="003764C8" w:rsidRDefault="004D7BE4">
      <w:pPr>
        <w:suppressAutoHyphens w:val="0"/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15AA3C8" wp14:editId="0D49D2CD">
            <wp:extent cx="6623685" cy="3724278"/>
            <wp:effectExtent l="0" t="0" r="5715" b="9522"/>
            <wp:docPr id="23" name="Imagen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CA9F0AB" w14:textId="77777777" w:rsidR="003764C8" w:rsidRDefault="003764C8">
      <w:pPr>
        <w:suppressAutoHyphens w:val="0"/>
        <w:rPr>
          <w:rFonts w:ascii="Arial" w:hAnsi="Arial" w:cs="Arial"/>
          <w:color w:val="000000"/>
        </w:rPr>
      </w:pPr>
    </w:p>
    <w:p w14:paraId="1E82BF64" w14:textId="77777777" w:rsidR="003764C8" w:rsidRDefault="003764C8">
      <w:pPr>
        <w:suppressAutoHyphens w:val="0"/>
        <w:rPr>
          <w:rFonts w:ascii="Arial" w:hAnsi="Arial" w:cs="Arial"/>
          <w:color w:val="000000"/>
        </w:rPr>
      </w:pPr>
    </w:p>
    <w:p w14:paraId="18F52F21" w14:textId="77777777" w:rsidR="003764C8" w:rsidRPr="001C5480" w:rsidRDefault="004D7BE4">
      <w:pPr>
        <w:tabs>
          <w:tab w:val="left" w:pos="2295"/>
        </w:tabs>
        <w:suppressAutoHyphens w:val="0"/>
        <w:rPr>
          <w:lang w:val="es-MX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7936" behindDoc="0" locked="0" layoutInCell="1" allowOverlap="1" wp14:anchorId="6428BD37" wp14:editId="09EFDBE9">
            <wp:simplePos x="0" y="0"/>
            <wp:positionH relativeFrom="page">
              <wp:align>center</wp:align>
            </wp:positionH>
            <wp:positionV relativeFrom="paragraph">
              <wp:posOffset>915030</wp:posOffset>
            </wp:positionV>
            <wp:extent cx="5448296" cy="3238503"/>
            <wp:effectExtent l="0" t="0" r="4" b="0"/>
            <wp:wrapTight wrapText="bothSides">
              <wp:wrapPolygon edited="0">
                <wp:start x="0" y="0"/>
                <wp:lineTo x="0" y="21473"/>
                <wp:lineTo x="21527" y="21473"/>
                <wp:lineTo x="21527" y="0"/>
                <wp:lineTo x="0" y="0"/>
              </wp:wrapPolygon>
            </wp:wrapTight>
            <wp:docPr id="24" name="Imagen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8296" cy="32385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  <w:lang w:val="es-MX"/>
        </w:rPr>
        <w:t xml:space="preserve">13.- En el siguiente igual usamos 3 tipos el primero es “intitle” este nos sirve para localizar sitios en el que el </w:t>
      </w:r>
      <w:proofErr w:type="spellStart"/>
      <w:r>
        <w:rPr>
          <w:rFonts w:ascii="Arial" w:hAnsi="Arial" w:cs="Arial"/>
          <w:color w:val="000000"/>
          <w:lang w:val="es-MX"/>
        </w:rPr>
        <w:t>titulo</w:t>
      </w:r>
      <w:proofErr w:type="spellEnd"/>
      <w:r>
        <w:rPr>
          <w:rFonts w:ascii="Arial" w:hAnsi="Arial" w:cs="Arial"/>
          <w:color w:val="000000"/>
          <w:lang w:val="es-MX"/>
        </w:rPr>
        <w:t xml:space="preserve"> es este, en el segundo usamos “intext” esto nos sirve para localizar temas en donde se </w:t>
      </w:r>
      <w:r>
        <w:rPr>
          <w:rFonts w:ascii="Arial" w:hAnsi="Arial" w:cs="Arial"/>
          <w:color w:val="000000"/>
          <w:lang w:val="es-MX"/>
        </w:rPr>
        <w:t xml:space="preserve">ubique este </w:t>
      </w:r>
      <w:proofErr w:type="spellStart"/>
      <w:r>
        <w:rPr>
          <w:rFonts w:ascii="Arial" w:hAnsi="Arial" w:cs="Arial"/>
          <w:color w:val="000000"/>
          <w:lang w:val="es-MX"/>
        </w:rPr>
        <w:t>termino</w:t>
      </w:r>
      <w:proofErr w:type="spellEnd"/>
      <w:r>
        <w:rPr>
          <w:rFonts w:ascii="Arial" w:hAnsi="Arial" w:cs="Arial"/>
          <w:color w:val="000000"/>
          <w:lang w:val="es-MX"/>
        </w:rPr>
        <w:t xml:space="preserve"> y por último usamos “fyletipe” este nos funciona para buscar archivos o </w:t>
      </w:r>
      <w:proofErr w:type="spellStart"/>
      <w:r>
        <w:rPr>
          <w:rFonts w:ascii="Arial" w:hAnsi="Arial" w:cs="Arial"/>
          <w:color w:val="000000"/>
          <w:lang w:val="es-MX"/>
        </w:rPr>
        <w:t>paginas</w:t>
      </w:r>
      <w:proofErr w:type="spellEnd"/>
      <w:r>
        <w:rPr>
          <w:rFonts w:ascii="Arial" w:hAnsi="Arial" w:cs="Arial"/>
          <w:color w:val="000000"/>
          <w:lang w:val="es-MX"/>
        </w:rPr>
        <w:t xml:space="preserve"> de este </w:t>
      </w:r>
      <w:proofErr w:type="spellStart"/>
      <w:r>
        <w:rPr>
          <w:rFonts w:ascii="Arial" w:hAnsi="Arial" w:cs="Arial"/>
          <w:color w:val="000000"/>
          <w:lang w:val="es-MX"/>
        </w:rPr>
        <w:t>termino</w:t>
      </w:r>
      <w:proofErr w:type="spellEnd"/>
      <w:r>
        <w:rPr>
          <w:rFonts w:ascii="Arial" w:hAnsi="Arial" w:cs="Arial"/>
          <w:color w:val="000000"/>
          <w:lang w:val="es-MX"/>
        </w:rPr>
        <w:t xml:space="preserve"> como en nuestro ejemplo y sus pruebas buscamos pdf</w:t>
      </w:r>
    </w:p>
    <w:p w14:paraId="111DC9A0" w14:textId="77777777" w:rsidR="003764C8" w:rsidRPr="001C5480" w:rsidRDefault="004D7BE4">
      <w:pPr>
        <w:pageBreakBefore/>
        <w:suppressAutoHyphens w:val="0"/>
        <w:rPr>
          <w:lang w:val="es-MX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1D42B3F" wp14:editId="538BF32A">
            <wp:simplePos x="0" y="0"/>
            <wp:positionH relativeFrom="margin">
              <wp:align>center</wp:align>
            </wp:positionH>
            <wp:positionV relativeFrom="paragraph">
              <wp:posOffset>76196</wp:posOffset>
            </wp:positionV>
            <wp:extent cx="5838828" cy="3181353"/>
            <wp:effectExtent l="0" t="0" r="9522" b="0"/>
            <wp:wrapTight wrapText="bothSides">
              <wp:wrapPolygon edited="0">
                <wp:start x="0" y="0"/>
                <wp:lineTo x="0" y="21471"/>
                <wp:lineTo x="21494" y="21471"/>
                <wp:lineTo x="21494" y="0"/>
                <wp:lineTo x="0" y="0"/>
              </wp:wrapPolygon>
            </wp:wrapTight>
            <wp:docPr id="25" name="Imagen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8828" cy="318135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ECCC149" w14:textId="77777777" w:rsidR="003764C8" w:rsidRDefault="003764C8">
      <w:pPr>
        <w:pStyle w:val="Standard"/>
        <w:rPr>
          <w:lang w:val="es-MX"/>
        </w:rPr>
      </w:pPr>
    </w:p>
    <w:p w14:paraId="501FF645" w14:textId="77777777" w:rsidR="003764C8" w:rsidRPr="001C5480" w:rsidRDefault="003764C8">
      <w:pPr>
        <w:pStyle w:val="Standard"/>
        <w:rPr>
          <w:lang w:val="es-MX"/>
        </w:rPr>
      </w:pPr>
    </w:p>
    <w:p w14:paraId="75378C5B" w14:textId="77777777" w:rsidR="003764C8" w:rsidRPr="001C5480" w:rsidRDefault="003764C8">
      <w:pPr>
        <w:pStyle w:val="Standard"/>
        <w:rPr>
          <w:lang w:val="es-MX"/>
        </w:rPr>
      </w:pPr>
    </w:p>
    <w:p w14:paraId="6F107059" w14:textId="77777777" w:rsidR="003764C8" w:rsidRPr="001C5480" w:rsidRDefault="003764C8">
      <w:pPr>
        <w:pStyle w:val="Standard"/>
        <w:rPr>
          <w:lang w:val="es-MX"/>
        </w:rPr>
      </w:pPr>
    </w:p>
    <w:p w14:paraId="64B2F8BF" w14:textId="77777777" w:rsidR="003764C8" w:rsidRPr="001C5480" w:rsidRDefault="003764C8">
      <w:pPr>
        <w:pStyle w:val="Standard"/>
        <w:rPr>
          <w:lang w:val="es-MX"/>
        </w:rPr>
      </w:pPr>
    </w:p>
    <w:p w14:paraId="40FD9F50" w14:textId="77777777" w:rsidR="003764C8" w:rsidRPr="001C5480" w:rsidRDefault="003764C8">
      <w:pPr>
        <w:pStyle w:val="Standard"/>
        <w:rPr>
          <w:lang w:val="es-MX"/>
        </w:rPr>
      </w:pPr>
    </w:p>
    <w:p w14:paraId="5CD5976D" w14:textId="77777777" w:rsidR="003764C8" w:rsidRPr="001C5480" w:rsidRDefault="003764C8">
      <w:pPr>
        <w:rPr>
          <w:lang w:val="es-MX"/>
        </w:rPr>
      </w:pPr>
    </w:p>
    <w:p w14:paraId="091F28DC" w14:textId="77777777" w:rsidR="003764C8" w:rsidRPr="001C5480" w:rsidRDefault="003764C8">
      <w:pPr>
        <w:rPr>
          <w:lang w:val="es-MX"/>
        </w:rPr>
      </w:pPr>
    </w:p>
    <w:p w14:paraId="0B6F47DB" w14:textId="77777777" w:rsidR="003764C8" w:rsidRPr="001C5480" w:rsidRDefault="003764C8">
      <w:pPr>
        <w:rPr>
          <w:lang w:val="es-MX"/>
        </w:rPr>
      </w:pPr>
    </w:p>
    <w:p w14:paraId="47245E6C" w14:textId="77777777" w:rsidR="003764C8" w:rsidRPr="001C5480" w:rsidRDefault="003764C8">
      <w:pPr>
        <w:rPr>
          <w:lang w:val="es-MX"/>
        </w:rPr>
      </w:pPr>
    </w:p>
    <w:p w14:paraId="5947221C" w14:textId="77777777" w:rsidR="003764C8" w:rsidRPr="001C5480" w:rsidRDefault="003764C8">
      <w:pPr>
        <w:rPr>
          <w:lang w:val="es-MX"/>
        </w:rPr>
      </w:pPr>
    </w:p>
    <w:p w14:paraId="18F473F3" w14:textId="77777777" w:rsidR="003764C8" w:rsidRPr="001C5480" w:rsidRDefault="003764C8">
      <w:pPr>
        <w:rPr>
          <w:lang w:val="es-MX"/>
        </w:rPr>
      </w:pPr>
    </w:p>
    <w:p w14:paraId="7510FAB4" w14:textId="77777777" w:rsidR="003764C8" w:rsidRPr="001C5480" w:rsidRDefault="003764C8">
      <w:pPr>
        <w:rPr>
          <w:lang w:val="es-MX"/>
        </w:rPr>
      </w:pPr>
    </w:p>
    <w:p w14:paraId="276ECBE5" w14:textId="77777777" w:rsidR="003764C8" w:rsidRPr="001C5480" w:rsidRDefault="003764C8">
      <w:pPr>
        <w:rPr>
          <w:lang w:val="es-MX"/>
        </w:rPr>
      </w:pPr>
    </w:p>
    <w:p w14:paraId="6090D772" w14:textId="77777777" w:rsidR="003764C8" w:rsidRPr="001C5480" w:rsidRDefault="003764C8">
      <w:pPr>
        <w:rPr>
          <w:lang w:val="es-MX"/>
        </w:rPr>
      </w:pPr>
    </w:p>
    <w:p w14:paraId="2FA626A7" w14:textId="77777777" w:rsidR="003764C8" w:rsidRPr="001C5480" w:rsidRDefault="003764C8">
      <w:pPr>
        <w:rPr>
          <w:lang w:val="es-MX"/>
        </w:rPr>
      </w:pPr>
    </w:p>
    <w:p w14:paraId="1425A046" w14:textId="77777777" w:rsidR="003764C8" w:rsidRPr="001C5480" w:rsidRDefault="003764C8">
      <w:pPr>
        <w:rPr>
          <w:lang w:val="es-MX"/>
        </w:rPr>
      </w:pPr>
    </w:p>
    <w:p w14:paraId="02825B79" w14:textId="77777777" w:rsidR="003764C8" w:rsidRPr="001C5480" w:rsidRDefault="003764C8">
      <w:pPr>
        <w:rPr>
          <w:lang w:val="es-MX"/>
        </w:rPr>
      </w:pPr>
    </w:p>
    <w:p w14:paraId="5DFBF3B7" w14:textId="77777777" w:rsidR="003764C8" w:rsidRPr="001C5480" w:rsidRDefault="003764C8">
      <w:pPr>
        <w:rPr>
          <w:lang w:val="es-MX"/>
        </w:rPr>
      </w:pPr>
    </w:p>
    <w:p w14:paraId="25C1AD9E" w14:textId="77777777" w:rsidR="003764C8" w:rsidRPr="001C5480" w:rsidRDefault="003764C8">
      <w:pPr>
        <w:rPr>
          <w:lang w:val="es-MX"/>
        </w:rPr>
      </w:pPr>
    </w:p>
    <w:p w14:paraId="122E53BA" w14:textId="77777777" w:rsidR="003764C8" w:rsidRPr="001C5480" w:rsidRDefault="004D7BE4">
      <w:pPr>
        <w:rPr>
          <w:lang w:val="es-MX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9984" behindDoc="0" locked="0" layoutInCell="1" allowOverlap="1" wp14:anchorId="3AFC85F3" wp14:editId="04AB8024">
            <wp:simplePos x="0" y="0"/>
            <wp:positionH relativeFrom="margin">
              <wp:align>center</wp:align>
            </wp:positionH>
            <wp:positionV relativeFrom="paragraph">
              <wp:posOffset>797557</wp:posOffset>
            </wp:positionV>
            <wp:extent cx="5762621" cy="3314700"/>
            <wp:effectExtent l="0" t="0" r="0" b="0"/>
            <wp:wrapTight wrapText="bothSides">
              <wp:wrapPolygon edited="0">
                <wp:start x="0" y="0"/>
                <wp:lineTo x="0" y="21476"/>
                <wp:lineTo x="21495" y="21476"/>
                <wp:lineTo x="21495" y="0"/>
                <wp:lineTo x="0" y="0"/>
              </wp:wrapPolygon>
            </wp:wrapTight>
            <wp:docPr id="26" name="Imagen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1" cy="33147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lang w:val="es-MX"/>
        </w:rPr>
        <w:t xml:space="preserve">14.- </w:t>
      </w:r>
      <w:r>
        <w:rPr>
          <w:rFonts w:ascii="Arial" w:hAnsi="Arial" w:cs="Arial"/>
          <w:lang w:val="es-MX"/>
        </w:rPr>
        <w:t xml:space="preserve">Las siguientes búsquedas fueron para comprobar o para ver </w:t>
      </w:r>
      <w:r>
        <w:rPr>
          <w:rFonts w:ascii="Arial" w:hAnsi="Arial" w:cs="Arial"/>
          <w:lang w:val="es-MX"/>
        </w:rPr>
        <w:t>de lo que es capaz en cierto modo Google usamos diferentes ejemplos y cosas en el primero demostramos que es capaz de calcular matemáticas y tener su calculadora científica</w:t>
      </w:r>
    </w:p>
    <w:p w14:paraId="164ECB6F" w14:textId="77777777" w:rsidR="003764C8" w:rsidRDefault="003764C8">
      <w:pPr>
        <w:rPr>
          <w:rFonts w:ascii="Arial" w:hAnsi="Arial" w:cs="Arial"/>
          <w:lang w:val="es-MX"/>
        </w:rPr>
      </w:pPr>
    </w:p>
    <w:p w14:paraId="67DF1207" w14:textId="77777777" w:rsidR="003764C8" w:rsidRDefault="003764C8">
      <w:pPr>
        <w:rPr>
          <w:rFonts w:ascii="Arial" w:hAnsi="Arial" w:cs="Arial"/>
          <w:lang w:val="es-MX"/>
        </w:rPr>
      </w:pPr>
    </w:p>
    <w:p w14:paraId="73C372ED" w14:textId="77777777" w:rsidR="003764C8" w:rsidRDefault="003764C8">
      <w:pPr>
        <w:rPr>
          <w:rFonts w:ascii="Arial" w:hAnsi="Arial" w:cs="Arial"/>
          <w:lang w:val="es-MX"/>
        </w:rPr>
      </w:pPr>
    </w:p>
    <w:p w14:paraId="2C1CECE1" w14:textId="77777777" w:rsidR="003764C8" w:rsidRDefault="003764C8">
      <w:pPr>
        <w:rPr>
          <w:rFonts w:ascii="Arial" w:hAnsi="Arial" w:cs="Arial"/>
          <w:lang w:val="es-MX"/>
        </w:rPr>
      </w:pPr>
    </w:p>
    <w:p w14:paraId="6CB83419" w14:textId="77777777" w:rsidR="003764C8" w:rsidRDefault="003764C8">
      <w:pPr>
        <w:rPr>
          <w:rFonts w:ascii="Arial" w:hAnsi="Arial" w:cs="Arial"/>
          <w:lang w:val="es-MX"/>
        </w:rPr>
      </w:pPr>
    </w:p>
    <w:p w14:paraId="71B3A468" w14:textId="77777777" w:rsidR="003764C8" w:rsidRDefault="003764C8">
      <w:pPr>
        <w:rPr>
          <w:rFonts w:ascii="Arial" w:hAnsi="Arial" w:cs="Arial"/>
          <w:lang w:val="es-MX"/>
        </w:rPr>
      </w:pPr>
    </w:p>
    <w:p w14:paraId="13B71768" w14:textId="77777777" w:rsidR="003764C8" w:rsidRDefault="003764C8">
      <w:pPr>
        <w:rPr>
          <w:rFonts w:ascii="Arial" w:hAnsi="Arial" w:cs="Arial"/>
          <w:lang w:val="es-MX"/>
        </w:rPr>
      </w:pPr>
    </w:p>
    <w:p w14:paraId="72099A5D" w14:textId="77777777" w:rsidR="003764C8" w:rsidRDefault="003764C8">
      <w:pPr>
        <w:rPr>
          <w:rFonts w:ascii="Arial" w:hAnsi="Arial" w:cs="Arial"/>
          <w:lang w:val="es-MX"/>
        </w:rPr>
      </w:pPr>
    </w:p>
    <w:p w14:paraId="7573DAB7" w14:textId="77777777" w:rsidR="003764C8" w:rsidRDefault="003764C8">
      <w:pPr>
        <w:rPr>
          <w:rFonts w:ascii="Arial" w:hAnsi="Arial" w:cs="Arial"/>
          <w:lang w:val="es-MX"/>
        </w:rPr>
      </w:pPr>
    </w:p>
    <w:p w14:paraId="789AA546" w14:textId="77777777" w:rsidR="003764C8" w:rsidRDefault="003764C8">
      <w:pPr>
        <w:rPr>
          <w:rFonts w:ascii="Arial" w:hAnsi="Arial" w:cs="Arial"/>
          <w:lang w:val="es-MX"/>
        </w:rPr>
      </w:pPr>
    </w:p>
    <w:p w14:paraId="5FC365F0" w14:textId="77777777" w:rsidR="003764C8" w:rsidRDefault="003764C8">
      <w:pPr>
        <w:rPr>
          <w:rFonts w:ascii="Arial" w:hAnsi="Arial" w:cs="Arial"/>
          <w:lang w:val="es-MX"/>
        </w:rPr>
      </w:pPr>
    </w:p>
    <w:p w14:paraId="662A9D99" w14:textId="77777777" w:rsidR="003764C8" w:rsidRDefault="003764C8">
      <w:pPr>
        <w:rPr>
          <w:rFonts w:ascii="Arial" w:hAnsi="Arial" w:cs="Arial"/>
          <w:lang w:val="es-MX"/>
        </w:rPr>
      </w:pPr>
    </w:p>
    <w:p w14:paraId="0BECE8A0" w14:textId="77777777" w:rsidR="003764C8" w:rsidRDefault="003764C8">
      <w:pPr>
        <w:rPr>
          <w:rFonts w:ascii="Arial" w:hAnsi="Arial" w:cs="Arial"/>
          <w:lang w:val="es-MX"/>
        </w:rPr>
      </w:pPr>
    </w:p>
    <w:p w14:paraId="1AA50723" w14:textId="77777777" w:rsidR="003764C8" w:rsidRDefault="003764C8">
      <w:pPr>
        <w:rPr>
          <w:rFonts w:ascii="Arial" w:hAnsi="Arial" w:cs="Arial"/>
          <w:lang w:val="es-MX"/>
        </w:rPr>
      </w:pPr>
    </w:p>
    <w:p w14:paraId="480F885B" w14:textId="77777777" w:rsidR="003764C8" w:rsidRDefault="003764C8">
      <w:pPr>
        <w:rPr>
          <w:rFonts w:ascii="Arial" w:hAnsi="Arial" w:cs="Arial"/>
          <w:lang w:val="es-MX"/>
        </w:rPr>
      </w:pPr>
    </w:p>
    <w:p w14:paraId="16EEDF35" w14:textId="77777777" w:rsidR="003764C8" w:rsidRDefault="003764C8">
      <w:pPr>
        <w:rPr>
          <w:rFonts w:ascii="Arial" w:hAnsi="Arial" w:cs="Arial"/>
          <w:lang w:val="es-MX"/>
        </w:rPr>
      </w:pPr>
    </w:p>
    <w:p w14:paraId="64F5A70E" w14:textId="77777777" w:rsidR="003764C8" w:rsidRDefault="003764C8">
      <w:pPr>
        <w:rPr>
          <w:rFonts w:ascii="Arial" w:hAnsi="Arial" w:cs="Arial"/>
          <w:lang w:val="es-MX"/>
        </w:rPr>
      </w:pPr>
    </w:p>
    <w:p w14:paraId="3F16A3C5" w14:textId="77777777" w:rsidR="003764C8" w:rsidRDefault="003764C8">
      <w:pPr>
        <w:rPr>
          <w:rFonts w:ascii="Arial" w:hAnsi="Arial" w:cs="Arial"/>
          <w:lang w:val="es-MX"/>
        </w:rPr>
      </w:pPr>
    </w:p>
    <w:p w14:paraId="629594AE" w14:textId="77777777" w:rsidR="003764C8" w:rsidRDefault="003764C8">
      <w:pPr>
        <w:rPr>
          <w:rFonts w:ascii="Arial" w:hAnsi="Arial" w:cs="Arial"/>
          <w:lang w:val="es-MX"/>
        </w:rPr>
      </w:pPr>
    </w:p>
    <w:p w14:paraId="1F75C86E" w14:textId="77777777" w:rsidR="003764C8" w:rsidRDefault="003764C8">
      <w:pPr>
        <w:rPr>
          <w:rFonts w:ascii="Arial" w:hAnsi="Arial" w:cs="Arial"/>
          <w:lang w:val="es-MX"/>
        </w:rPr>
      </w:pPr>
    </w:p>
    <w:p w14:paraId="0496E90C" w14:textId="77777777" w:rsidR="003764C8" w:rsidRDefault="003764C8">
      <w:pPr>
        <w:rPr>
          <w:rFonts w:ascii="Arial" w:hAnsi="Arial" w:cs="Arial"/>
          <w:lang w:val="es-MX"/>
        </w:rPr>
      </w:pPr>
    </w:p>
    <w:p w14:paraId="2C7736F8" w14:textId="77777777" w:rsidR="003764C8" w:rsidRDefault="003764C8">
      <w:pPr>
        <w:rPr>
          <w:rFonts w:ascii="Arial" w:hAnsi="Arial" w:cs="Arial"/>
          <w:lang w:val="es-MX"/>
        </w:rPr>
      </w:pPr>
    </w:p>
    <w:p w14:paraId="7484981D" w14:textId="77777777" w:rsidR="003764C8" w:rsidRDefault="004D7BE4">
      <w:pPr>
        <w:tabs>
          <w:tab w:val="left" w:pos="7500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ab/>
      </w:r>
    </w:p>
    <w:p w14:paraId="1DCC9071" w14:textId="77777777" w:rsidR="003764C8" w:rsidRDefault="003764C8">
      <w:pPr>
        <w:tabs>
          <w:tab w:val="left" w:pos="7500"/>
        </w:tabs>
        <w:rPr>
          <w:rFonts w:ascii="Arial" w:hAnsi="Arial" w:cs="Arial"/>
          <w:lang w:val="es-MX"/>
        </w:rPr>
      </w:pPr>
    </w:p>
    <w:p w14:paraId="4BCDF4ED" w14:textId="77777777" w:rsidR="003764C8" w:rsidRDefault="003764C8">
      <w:pPr>
        <w:tabs>
          <w:tab w:val="left" w:pos="7500"/>
        </w:tabs>
        <w:rPr>
          <w:rFonts w:ascii="Arial" w:hAnsi="Arial" w:cs="Arial"/>
          <w:lang w:val="es-MX"/>
        </w:rPr>
      </w:pPr>
    </w:p>
    <w:p w14:paraId="3739F294" w14:textId="77777777" w:rsidR="003764C8" w:rsidRDefault="003764C8">
      <w:pPr>
        <w:tabs>
          <w:tab w:val="left" w:pos="7500"/>
        </w:tabs>
        <w:rPr>
          <w:rFonts w:ascii="Arial" w:hAnsi="Arial" w:cs="Arial"/>
          <w:lang w:val="es-MX"/>
        </w:rPr>
      </w:pPr>
    </w:p>
    <w:p w14:paraId="451BE05F" w14:textId="77777777" w:rsidR="003764C8" w:rsidRDefault="003764C8">
      <w:pPr>
        <w:tabs>
          <w:tab w:val="left" w:pos="7500"/>
        </w:tabs>
        <w:rPr>
          <w:rFonts w:ascii="Arial" w:hAnsi="Arial" w:cs="Arial"/>
          <w:lang w:val="es-MX"/>
        </w:rPr>
      </w:pPr>
    </w:p>
    <w:p w14:paraId="597B76B9" w14:textId="77777777" w:rsidR="003764C8" w:rsidRDefault="003764C8">
      <w:pPr>
        <w:tabs>
          <w:tab w:val="left" w:pos="7500"/>
        </w:tabs>
        <w:rPr>
          <w:rFonts w:ascii="Arial" w:hAnsi="Arial" w:cs="Arial"/>
          <w:lang w:val="es-MX"/>
        </w:rPr>
      </w:pPr>
    </w:p>
    <w:p w14:paraId="70868BB8" w14:textId="77777777" w:rsidR="003764C8" w:rsidRDefault="003764C8">
      <w:pPr>
        <w:tabs>
          <w:tab w:val="left" w:pos="7500"/>
        </w:tabs>
        <w:rPr>
          <w:rFonts w:ascii="Arial" w:hAnsi="Arial" w:cs="Arial"/>
          <w:lang w:val="es-MX"/>
        </w:rPr>
      </w:pPr>
    </w:p>
    <w:p w14:paraId="74AAFCFD" w14:textId="77777777" w:rsidR="003764C8" w:rsidRDefault="003764C8">
      <w:pPr>
        <w:tabs>
          <w:tab w:val="left" w:pos="7500"/>
        </w:tabs>
        <w:rPr>
          <w:rFonts w:ascii="Arial" w:hAnsi="Arial" w:cs="Arial"/>
          <w:lang w:val="es-MX"/>
        </w:rPr>
      </w:pPr>
    </w:p>
    <w:p w14:paraId="5EB86C85" w14:textId="77777777" w:rsidR="003764C8" w:rsidRDefault="003764C8">
      <w:pPr>
        <w:tabs>
          <w:tab w:val="left" w:pos="7500"/>
        </w:tabs>
        <w:rPr>
          <w:rFonts w:ascii="Arial" w:hAnsi="Arial" w:cs="Arial"/>
          <w:lang w:val="es-MX"/>
        </w:rPr>
      </w:pPr>
    </w:p>
    <w:p w14:paraId="642818D5" w14:textId="77777777" w:rsidR="003764C8" w:rsidRDefault="004D7BE4">
      <w:pPr>
        <w:tabs>
          <w:tab w:val="left" w:pos="7500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15.- Lo siguiente es para demostrar el tipo de </w:t>
      </w:r>
      <w:r>
        <w:rPr>
          <w:rFonts w:ascii="Arial" w:hAnsi="Arial" w:cs="Arial"/>
          <w:lang w:val="es-MX"/>
        </w:rPr>
        <w:t>cambio que tienen Google, este lo podemos observar en los 2 siguientes ejemplos en el cual hicimos primero el cambio de dólares a pesos que es algo que siempre se usa e igual hicimos un cambio muy conocido que es el de las medidas en el ejemplo vemos un ca</w:t>
      </w:r>
      <w:r>
        <w:rPr>
          <w:rFonts w:ascii="Arial" w:hAnsi="Arial" w:cs="Arial"/>
          <w:lang w:val="es-MX"/>
        </w:rPr>
        <w:t>mbio de yardas a centímetros</w:t>
      </w:r>
    </w:p>
    <w:p w14:paraId="714DA082" w14:textId="77777777" w:rsidR="003764C8" w:rsidRDefault="003764C8">
      <w:pPr>
        <w:pStyle w:val="Standard"/>
        <w:rPr>
          <w:lang w:val="es-MX"/>
        </w:rPr>
      </w:pPr>
    </w:p>
    <w:p w14:paraId="4A13821A" w14:textId="77777777" w:rsidR="003764C8" w:rsidRPr="001C5480" w:rsidRDefault="004D7BE4">
      <w:pPr>
        <w:pStyle w:val="Standard"/>
        <w:rPr>
          <w:lang w:val="es-MX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1008" behindDoc="0" locked="0" layoutInCell="1" allowOverlap="1" wp14:anchorId="425F95C8" wp14:editId="6801F60A">
            <wp:simplePos x="0" y="0"/>
            <wp:positionH relativeFrom="page">
              <wp:posOffset>1123953</wp:posOffset>
            </wp:positionH>
            <wp:positionV relativeFrom="paragraph">
              <wp:posOffset>235586</wp:posOffset>
            </wp:positionV>
            <wp:extent cx="5629275" cy="2867028"/>
            <wp:effectExtent l="0" t="0" r="9525" b="9522"/>
            <wp:wrapTight wrapText="bothSides">
              <wp:wrapPolygon edited="0">
                <wp:start x="0" y="0"/>
                <wp:lineTo x="0" y="21528"/>
                <wp:lineTo x="21490" y="21528"/>
                <wp:lineTo x="21490" y="0"/>
                <wp:lineTo x="0" y="0"/>
              </wp:wrapPolygon>
            </wp:wrapTight>
            <wp:docPr id="27" name="Imagen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8670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92032" behindDoc="0" locked="0" layoutInCell="1" allowOverlap="1" wp14:anchorId="2E48DC6A" wp14:editId="3C3C8EDF">
            <wp:simplePos x="0" y="0"/>
            <wp:positionH relativeFrom="margin">
              <wp:align>center</wp:align>
            </wp:positionH>
            <wp:positionV relativeFrom="paragraph">
              <wp:posOffset>3931289</wp:posOffset>
            </wp:positionV>
            <wp:extent cx="5467353" cy="3095628"/>
            <wp:effectExtent l="0" t="0" r="0" b="9522"/>
            <wp:wrapTight wrapText="bothSides">
              <wp:wrapPolygon edited="0">
                <wp:start x="0" y="0"/>
                <wp:lineTo x="0" y="21534"/>
                <wp:lineTo x="21525" y="21534"/>
                <wp:lineTo x="21525" y="0"/>
                <wp:lineTo x="0" y="0"/>
              </wp:wrapPolygon>
            </wp:wrapTight>
            <wp:docPr id="28" name="Imagen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3" cy="30956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6973086B" w14:textId="77777777" w:rsidR="003764C8" w:rsidRPr="001C5480" w:rsidRDefault="003764C8">
      <w:pPr>
        <w:rPr>
          <w:lang w:val="es-MX"/>
        </w:rPr>
      </w:pPr>
    </w:p>
    <w:p w14:paraId="7D16DD10" w14:textId="77777777" w:rsidR="003764C8" w:rsidRPr="001C5480" w:rsidRDefault="003764C8">
      <w:pPr>
        <w:rPr>
          <w:lang w:val="es-MX"/>
        </w:rPr>
      </w:pPr>
    </w:p>
    <w:p w14:paraId="712BBA1A" w14:textId="77777777" w:rsidR="003764C8" w:rsidRPr="001C5480" w:rsidRDefault="003764C8">
      <w:pPr>
        <w:rPr>
          <w:lang w:val="es-MX"/>
        </w:rPr>
      </w:pPr>
    </w:p>
    <w:p w14:paraId="358F6B10" w14:textId="77777777" w:rsidR="003764C8" w:rsidRPr="001C5480" w:rsidRDefault="003764C8">
      <w:pPr>
        <w:rPr>
          <w:lang w:val="es-MX"/>
        </w:rPr>
      </w:pPr>
    </w:p>
    <w:p w14:paraId="5A0B02C7" w14:textId="77777777" w:rsidR="003764C8" w:rsidRPr="001C5480" w:rsidRDefault="003764C8">
      <w:pPr>
        <w:rPr>
          <w:lang w:val="es-MX"/>
        </w:rPr>
      </w:pPr>
    </w:p>
    <w:p w14:paraId="73766E72" w14:textId="77777777" w:rsidR="003764C8" w:rsidRPr="001C5480" w:rsidRDefault="003764C8">
      <w:pPr>
        <w:rPr>
          <w:lang w:val="es-MX"/>
        </w:rPr>
      </w:pPr>
    </w:p>
    <w:p w14:paraId="217809AC" w14:textId="77777777" w:rsidR="003764C8" w:rsidRPr="001C5480" w:rsidRDefault="003764C8">
      <w:pPr>
        <w:rPr>
          <w:lang w:val="es-MX"/>
        </w:rPr>
      </w:pPr>
    </w:p>
    <w:p w14:paraId="1517C183" w14:textId="77777777" w:rsidR="003764C8" w:rsidRPr="001C5480" w:rsidRDefault="003764C8">
      <w:pPr>
        <w:rPr>
          <w:lang w:val="es-MX"/>
        </w:rPr>
      </w:pPr>
    </w:p>
    <w:p w14:paraId="4B6770A4" w14:textId="77777777" w:rsidR="003764C8" w:rsidRPr="001C5480" w:rsidRDefault="003764C8">
      <w:pPr>
        <w:rPr>
          <w:lang w:val="es-MX"/>
        </w:rPr>
      </w:pPr>
    </w:p>
    <w:p w14:paraId="5A592A4E" w14:textId="77777777" w:rsidR="003764C8" w:rsidRPr="001C5480" w:rsidRDefault="003764C8">
      <w:pPr>
        <w:rPr>
          <w:lang w:val="es-MX"/>
        </w:rPr>
      </w:pPr>
    </w:p>
    <w:p w14:paraId="29B8CD4D" w14:textId="77777777" w:rsidR="003764C8" w:rsidRPr="001C5480" w:rsidRDefault="003764C8">
      <w:pPr>
        <w:rPr>
          <w:lang w:val="es-MX"/>
        </w:rPr>
      </w:pPr>
    </w:p>
    <w:p w14:paraId="31A8CA15" w14:textId="77777777" w:rsidR="003764C8" w:rsidRPr="001C5480" w:rsidRDefault="003764C8">
      <w:pPr>
        <w:rPr>
          <w:lang w:val="es-MX"/>
        </w:rPr>
      </w:pPr>
    </w:p>
    <w:p w14:paraId="335D4991" w14:textId="77777777" w:rsidR="003764C8" w:rsidRPr="001C5480" w:rsidRDefault="003764C8">
      <w:pPr>
        <w:rPr>
          <w:lang w:val="es-MX"/>
        </w:rPr>
      </w:pPr>
    </w:p>
    <w:p w14:paraId="1CDC1386" w14:textId="77777777" w:rsidR="003764C8" w:rsidRPr="001C5480" w:rsidRDefault="003764C8">
      <w:pPr>
        <w:rPr>
          <w:lang w:val="es-MX"/>
        </w:rPr>
      </w:pPr>
    </w:p>
    <w:p w14:paraId="41E5B8F9" w14:textId="77777777" w:rsidR="003764C8" w:rsidRPr="001C5480" w:rsidRDefault="003764C8">
      <w:pPr>
        <w:rPr>
          <w:lang w:val="es-MX"/>
        </w:rPr>
      </w:pPr>
    </w:p>
    <w:p w14:paraId="24F5F243" w14:textId="77777777" w:rsidR="003764C8" w:rsidRPr="001C5480" w:rsidRDefault="003764C8">
      <w:pPr>
        <w:rPr>
          <w:lang w:val="es-MX"/>
        </w:rPr>
      </w:pPr>
    </w:p>
    <w:p w14:paraId="0A5BCAF6" w14:textId="77777777" w:rsidR="003764C8" w:rsidRPr="001C5480" w:rsidRDefault="003764C8">
      <w:pPr>
        <w:rPr>
          <w:lang w:val="es-MX"/>
        </w:rPr>
      </w:pPr>
    </w:p>
    <w:p w14:paraId="7E85F1F1" w14:textId="77777777" w:rsidR="003764C8" w:rsidRPr="001C5480" w:rsidRDefault="003764C8">
      <w:pPr>
        <w:rPr>
          <w:lang w:val="es-MX"/>
        </w:rPr>
      </w:pPr>
    </w:p>
    <w:p w14:paraId="739F9BB1" w14:textId="77777777" w:rsidR="003764C8" w:rsidRPr="001C5480" w:rsidRDefault="003764C8">
      <w:pPr>
        <w:jc w:val="center"/>
        <w:rPr>
          <w:lang w:val="es-MX"/>
        </w:rPr>
      </w:pPr>
    </w:p>
    <w:p w14:paraId="4D24B9EE" w14:textId="77777777" w:rsidR="003764C8" w:rsidRPr="001C5480" w:rsidRDefault="003764C8">
      <w:pPr>
        <w:jc w:val="center"/>
        <w:rPr>
          <w:lang w:val="es-MX"/>
        </w:rPr>
      </w:pPr>
    </w:p>
    <w:p w14:paraId="14FDB734" w14:textId="77777777" w:rsidR="003764C8" w:rsidRPr="001C5480" w:rsidRDefault="003764C8">
      <w:pPr>
        <w:jc w:val="center"/>
        <w:rPr>
          <w:lang w:val="es-MX"/>
        </w:rPr>
      </w:pPr>
    </w:p>
    <w:p w14:paraId="646A1444" w14:textId="77777777" w:rsidR="003764C8" w:rsidRPr="001C5480" w:rsidRDefault="003764C8">
      <w:pPr>
        <w:jc w:val="center"/>
        <w:rPr>
          <w:lang w:val="es-MX"/>
        </w:rPr>
      </w:pPr>
    </w:p>
    <w:p w14:paraId="54984E64" w14:textId="77777777" w:rsidR="003764C8" w:rsidRPr="001C5480" w:rsidRDefault="003764C8">
      <w:pPr>
        <w:jc w:val="center"/>
        <w:rPr>
          <w:lang w:val="es-MX"/>
        </w:rPr>
      </w:pPr>
    </w:p>
    <w:p w14:paraId="72043C6D" w14:textId="77777777" w:rsidR="003764C8" w:rsidRPr="001C5480" w:rsidRDefault="003764C8">
      <w:pPr>
        <w:jc w:val="center"/>
        <w:rPr>
          <w:lang w:val="es-MX"/>
        </w:rPr>
      </w:pPr>
    </w:p>
    <w:p w14:paraId="278F033B" w14:textId="77777777" w:rsidR="003764C8" w:rsidRPr="001C5480" w:rsidRDefault="003764C8">
      <w:pPr>
        <w:jc w:val="center"/>
        <w:rPr>
          <w:lang w:val="es-MX"/>
        </w:rPr>
      </w:pPr>
    </w:p>
    <w:p w14:paraId="347BBBFC" w14:textId="77777777" w:rsidR="003764C8" w:rsidRPr="001C5480" w:rsidRDefault="003764C8">
      <w:pPr>
        <w:jc w:val="center"/>
        <w:rPr>
          <w:lang w:val="es-MX"/>
        </w:rPr>
      </w:pPr>
    </w:p>
    <w:p w14:paraId="09E78C51" w14:textId="77777777" w:rsidR="003764C8" w:rsidRPr="001C5480" w:rsidRDefault="003764C8">
      <w:pPr>
        <w:jc w:val="center"/>
        <w:rPr>
          <w:lang w:val="es-MX"/>
        </w:rPr>
      </w:pPr>
    </w:p>
    <w:p w14:paraId="12FEA3C5" w14:textId="77777777" w:rsidR="003764C8" w:rsidRPr="001C5480" w:rsidRDefault="003764C8">
      <w:pPr>
        <w:jc w:val="center"/>
        <w:rPr>
          <w:lang w:val="es-MX"/>
        </w:rPr>
      </w:pPr>
    </w:p>
    <w:p w14:paraId="4DDD73B7" w14:textId="77777777" w:rsidR="003764C8" w:rsidRPr="001C5480" w:rsidRDefault="003764C8">
      <w:pPr>
        <w:jc w:val="center"/>
        <w:rPr>
          <w:lang w:val="es-MX"/>
        </w:rPr>
      </w:pPr>
    </w:p>
    <w:p w14:paraId="43AD0155" w14:textId="77777777" w:rsidR="003764C8" w:rsidRPr="001C5480" w:rsidRDefault="003764C8">
      <w:pPr>
        <w:jc w:val="center"/>
        <w:rPr>
          <w:lang w:val="es-MX"/>
        </w:rPr>
      </w:pPr>
    </w:p>
    <w:p w14:paraId="5F18E927" w14:textId="77777777" w:rsidR="003764C8" w:rsidRPr="001C5480" w:rsidRDefault="003764C8">
      <w:pPr>
        <w:jc w:val="center"/>
        <w:rPr>
          <w:lang w:val="es-MX"/>
        </w:rPr>
      </w:pPr>
    </w:p>
    <w:p w14:paraId="59B55DC0" w14:textId="77777777" w:rsidR="003764C8" w:rsidRPr="001C5480" w:rsidRDefault="003764C8">
      <w:pPr>
        <w:jc w:val="center"/>
        <w:rPr>
          <w:lang w:val="es-MX"/>
        </w:rPr>
      </w:pPr>
    </w:p>
    <w:p w14:paraId="1DDA6DC3" w14:textId="77777777" w:rsidR="003764C8" w:rsidRPr="001C5480" w:rsidRDefault="003764C8">
      <w:pPr>
        <w:jc w:val="center"/>
        <w:rPr>
          <w:lang w:val="es-MX"/>
        </w:rPr>
      </w:pPr>
    </w:p>
    <w:p w14:paraId="5FB1919A" w14:textId="77777777" w:rsidR="003764C8" w:rsidRPr="001C5480" w:rsidRDefault="003764C8">
      <w:pPr>
        <w:jc w:val="center"/>
        <w:rPr>
          <w:lang w:val="es-MX"/>
        </w:rPr>
      </w:pPr>
    </w:p>
    <w:p w14:paraId="3A2BB0E4" w14:textId="77777777" w:rsidR="003764C8" w:rsidRPr="001C5480" w:rsidRDefault="003764C8">
      <w:pPr>
        <w:jc w:val="center"/>
        <w:rPr>
          <w:lang w:val="es-MX"/>
        </w:rPr>
      </w:pPr>
    </w:p>
    <w:p w14:paraId="392DDC8A" w14:textId="77777777" w:rsidR="003764C8" w:rsidRPr="001C5480" w:rsidRDefault="003764C8">
      <w:pPr>
        <w:jc w:val="center"/>
        <w:rPr>
          <w:lang w:val="es-MX"/>
        </w:rPr>
      </w:pPr>
    </w:p>
    <w:p w14:paraId="2F727F70" w14:textId="77777777" w:rsidR="003764C8" w:rsidRPr="001C5480" w:rsidRDefault="003764C8">
      <w:pPr>
        <w:jc w:val="center"/>
        <w:rPr>
          <w:lang w:val="es-MX"/>
        </w:rPr>
      </w:pPr>
    </w:p>
    <w:p w14:paraId="568FB557" w14:textId="77777777" w:rsidR="003764C8" w:rsidRPr="001C5480" w:rsidRDefault="003764C8">
      <w:pPr>
        <w:jc w:val="center"/>
        <w:rPr>
          <w:lang w:val="es-MX"/>
        </w:rPr>
      </w:pPr>
    </w:p>
    <w:p w14:paraId="622CB9A6" w14:textId="77777777" w:rsidR="003764C8" w:rsidRPr="001C5480" w:rsidRDefault="003764C8">
      <w:pPr>
        <w:jc w:val="center"/>
        <w:rPr>
          <w:lang w:val="es-MX"/>
        </w:rPr>
      </w:pPr>
    </w:p>
    <w:p w14:paraId="68DAF67C" w14:textId="77777777" w:rsidR="003764C8" w:rsidRPr="001C5480" w:rsidRDefault="003764C8">
      <w:pPr>
        <w:jc w:val="center"/>
        <w:rPr>
          <w:lang w:val="es-MX"/>
        </w:rPr>
      </w:pPr>
    </w:p>
    <w:p w14:paraId="332EE371" w14:textId="77777777" w:rsidR="003764C8" w:rsidRPr="001C5480" w:rsidRDefault="003764C8">
      <w:pPr>
        <w:jc w:val="center"/>
        <w:rPr>
          <w:lang w:val="es-MX"/>
        </w:rPr>
      </w:pPr>
    </w:p>
    <w:p w14:paraId="28D82B36" w14:textId="77777777" w:rsidR="003764C8" w:rsidRPr="001C5480" w:rsidRDefault="003764C8">
      <w:pPr>
        <w:jc w:val="center"/>
        <w:rPr>
          <w:lang w:val="es-MX"/>
        </w:rPr>
      </w:pPr>
    </w:p>
    <w:p w14:paraId="07FE8333" w14:textId="77777777" w:rsidR="003764C8" w:rsidRPr="001C5480" w:rsidRDefault="003764C8">
      <w:pPr>
        <w:jc w:val="center"/>
        <w:rPr>
          <w:lang w:val="es-MX"/>
        </w:rPr>
      </w:pPr>
    </w:p>
    <w:p w14:paraId="49FBE111" w14:textId="77777777" w:rsidR="003764C8" w:rsidRPr="001C5480" w:rsidRDefault="003764C8">
      <w:pPr>
        <w:jc w:val="center"/>
        <w:rPr>
          <w:lang w:val="es-MX"/>
        </w:rPr>
      </w:pPr>
    </w:p>
    <w:p w14:paraId="5EF62317" w14:textId="77777777" w:rsidR="003764C8" w:rsidRPr="001C5480" w:rsidRDefault="003764C8">
      <w:pPr>
        <w:jc w:val="center"/>
        <w:rPr>
          <w:lang w:val="es-MX"/>
        </w:rPr>
      </w:pPr>
    </w:p>
    <w:p w14:paraId="23AD01FF" w14:textId="77777777" w:rsidR="003764C8" w:rsidRPr="001C5480" w:rsidRDefault="003764C8">
      <w:pPr>
        <w:jc w:val="center"/>
        <w:rPr>
          <w:lang w:val="es-MX"/>
        </w:rPr>
      </w:pPr>
    </w:p>
    <w:p w14:paraId="3F3268E8" w14:textId="77777777" w:rsidR="003764C8" w:rsidRPr="001C5480" w:rsidRDefault="003764C8">
      <w:pPr>
        <w:jc w:val="center"/>
        <w:rPr>
          <w:lang w:val="es-MX"/>
        </w:rPr>
      </w:pPr>
    </w:p>
    <w:p w14:paraId="0BEF5AE2" w14:textId="77777777" w:rsidR="003764C8" w:rsidRPr="001C5480" w:rsidRDefault="003764C8">
      <w:pPr>
        <w:rPr>
          <w:lang w:val="es-MX"/>
        </w:rPr>
      </w:pPr>
    </w:p>
    <w:p w14:paraId="787E5854" w14:textId="77777777" w:rsidR="003764C8" w:rsidRPr="001C5480" w:rsidRDefault="004D7BE4">
      <w:pPr>
        <w:rPr>
          <w:lang w:val="es-MX"/>
        </w:rPr>
      </w:pPr>
      <w:r>
        <w:rPr>
          <w:lang w:val="es-MX"/>
        </w:rPr>
        <w:t xml:space="preserve">16.- </w:t>
      </w:r>
      <w:r>
        <w:rPr>
          <w:rFonts w:ascii="Arial" w:hAnsi="Arial" w:cs="Arial"/>
          <w:lang w:val="es-MX"/>
        </w:rPr>
        <w:t xml:space="preserve">Aquí demostramos el uso de graficas en Google usando una función para graficar, algo muy importante de mencionar es el “to” ya que este nos ayudada para </w:t>
      </w:r>
      <w:r>
        <w:rPr>
          <w:rFonts w:ascii="Arial" w:hAnsi="Arial" w:cs="Arial"/>
          <w:lang w:val="es-MX"/>
        </w:rPr>
        <w:t>determinar las medidas de las graficas</w:t>
      </w:r>
    </w:p>
    <w:p w14:paraId="220F929E" w14:textId="77777777" w:rsidR="003764C8" w:rsidRPr="001C5480" w:rsidRDefault="004D7BE4">
      <w:pPr>
        <w:pStyle w:val="Standard"/>
        <w:rPr>
          <w:lang w:val="es-MX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3056" behindDoc="0" locked="0" layoutInCell="1" allowOverlap="1" wp14:anchorId="7A41DBF9" wp14:editId="4BA0CCED">
            <wp:simplePos x="0" y="0"/>
            <wp:positionH relativeFrom="page">
              <wp:align>center</wp:align>
            </wp:positionH>
            <wp:positionV relativeFrom="paragraph">
              <wp:posOffset>290193</wp:posOffset>
            </wp:positionV>
            <wp:extent cx="5534021" cy="2914650"/>
            <wp:effectExtent l="0" t="0" r="0" b="0"/>
            <wp:wrapTight wrapText="bothSides">
              <wp:wrapPolygon edited="0">
                <wp:start x="0" y="0"/>
                <wp:lineTo x="0" y="21459"/>
                <wp:lineTo x="21491" y="21459"/>
                <wp:lineTo x="21491" y="0"/>
                <wp:lineTo x="0" y="0"/>
              </wp:wrapPolygon>
            </wp:wrapTight>
            <wp:docPr id="29" name="Imagen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1" cy="29146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A7873DE" w14:textId="77777777" w:rsidR="003764C8" w:rsidRPr="001C5480" w:rsidRDefault="004D7BE4">
      <w:pPr>
        <w:pStyle w:val="Standard"/>
        <w:rPr>
          <w:lang w:val="es-MX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4080" behindDoc="0" locked="0" layoutInCell="1" allowOverlap="1" wp14:anchorId="72E28878" wp14:editId="779A64C4">
            <wp:simplePos x="0" y="0"/>
            <wp:positionH relativeFrom="page">
              <wp:align>center</wp:align>
            </wp:positionH>
            <wp:positionV relativeFrom="paragraph">
              <wp:posOffset>4305937</wp:posOffset>
            </wp:positionV>
            <wp:extent cx="5648321" cy="3295653"/>
            <wp:effectExtent l="0" t="0" r="0" b="0"/>
            <wp:wrapTight wrapText="bothSides">
              <wp:wrapPolygon edited="0">
                <wp:start x="0" y="0"/>
                <wp:lineTo x="0" y="21475"/>
                <wp:lineTo x="21493" y="21475"/>
                <wp:lineTo x="21493" y="0"/>
                <wp:lineTo x="0" y="0"/>
              </wp:wrapPolygon>
            </wp:wrapTight>
            <wp:docPr id="30" name="Imagen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1" cy="329565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A01D588" w14:textId="77777777" w:rsidR="003764C8" w:rsidRPr="001C5480" w:rsidRDefault="003764C8">
      <w:pPr>
        <w:rPr>
          <w:lang w:val="es-MX"/>
        </w:rPr>
      </w:pPr>
    </w:p>
    <w:p w14:paraId="036979A2" w14:textId="77777777" w:rsidR="003764C8" w:rsidRPr="001C5480" w:rsidRDefault="003764C8">
      <w:pPr>
        <w:rPr>
          <w:lang w:val="es-MX"/>
        </w:rPr>
      </w:pPr>
    </w:p>
    <w:p w14:paraId="006BEA50" w14:textId="77777777" w:rsidR="003764C8" w:rsidRPr="001C5480" w:rsidRDefault="003764C8">
      <w:pPr>
        <w:rPr>
          <w:lang w:val="es-MX"/>
        </w:rPr>
      </w:pPr>
    </w:p>
    <w:p w14:paraId="4708A3DA" w14:textId="77777777" w:rsidR="003764C8" w:rsidRPr="001C5480" w:rsidRDefault="003764C8">
      <w:pPr>
        <w:rPr>
          <w:lang w:val="es-MX"/>
        </w:rPr>
      </w:pPr>
    </w:p>
    <w:p w14:paraId="3182C328" w14:textId="77777777" w:rsidR="003764C8" w:rsidRPr="001C5480" w:rsidRDefault="003764C8">
      <w:pPr>
        <w:rPr>
          <w:lang w:val="es-MX"/>
        </w:rPr>
      </w:pPr>
    </w:p>
    <w:p w14:paraId="00859620" w14:textId="77777777" w:rsidR="003764C8" w:rsidRPr="001C5480" w:rsidRDefault="003764C8">
      <w:pPr>
        <w:rPr>
          <w:lang w:val="es-MX"/>
        </w:rPr>
      </w:pPr>
    </w:p>
    <w:p w14:paraId="1FDCECC5" w14:textId="77777777" w:rsidR="003764C8" w:rsidRPr="001C5480" w:rsidRDefault="003764C8">
      <w:pPr>
        <w:rPr>
          <w:lang w:val="es-MX"/>
        </w:rPr>
      </w:pPr>
    </w:p>
    <w:p w14:paraId="7973FC4F" w14:textId="77777777" w:rsidR="003764C8" w:rsidRPr="001C5480" w:rsidRDefault="003764C8">
      <w:pPr>
        <w:rPr>
          <w:lang w:val="es-MX"/>
        </w:rPr>
      </w:pPr>
    </w:p>
    <w:p w14:paraId="71A3579F" w14:textId="77777777" w:rsidR="003764C8" w:rsidRPr="001C5480" w:rsidRDefault="003764C8">
      <w:pPr>
        <w:rPr>
          <w:lang w:val="es-MX"/>
        </w:rPr>
      </w:pPr>
    </w:p>
    <w:p w14:paraId="22656D2B" w14:textId="77777777" w:rsidR="003764C8" w:rsidRPr="001C5480" w:rsidRDefault="003764C8">
      <w:pPr>
        <w:rPr>
          <w:lang w:val="es-MX"/>
        </w:rPr>
      </w:pPr>
    </w:p>
    <w:p w14:paraId="2819CE95" w14:textId="77777777" w:rsidR="003764C8" w:rsidRPr="001C5480" w:rsidRDefault="003764C8">
      <w:pPr>
        <w:rPr>
          <w:lang w:val="es-MX"/>
        </w:rPr>
      </w:pPr>
    </w:p>
    <w:p w14:paraId="0116FA4E" w14:textId="77777777" w:rsidR="003764C8" w:rsidRPr="001C5480" w:rsidRDefault="003764C8">
      <w:pPr>
        <w:rPr>
          <w:lang w:val="es-MX"/>
        </w:rPr>
      </w:pPr>
    </w:p>
    <w:p w14:paraId="698D4372" w14:textId="77777777" w:rsidR="003764C8" w:rsidRPr="001C5480" w:rsidRDefault="003764C8">
      <w:pPr>
        <w:rPr>
          <w:lang w:val="es-MX"/>
        </w:rPr>
      </w:pPr>
    </w:p>
    <w:p w14:paraId="6B6166B2" w14:textId="77777777" w:rsidR="003764C8" w:rsidRPr="001C5480" w:rsidRDefault="003764C8">
      <w:pPr>
        <w:rPr>
          <w:lang w:val="es-MX"/>
        </w:rPr>
      </w:pPr>
    </w:p>
    <w:p w14:paraId="12ADB0C1" w14:textId="77777777" w:rsidR="003764C8" w:rsidRPr="001C5480" w:rsidRDefault="003764C8">
      <w:pPr>
        <w:rPr>
          <w:lang w:val="es-MX"/>
        </w:rPr>
      </w:pPr>
    </w:p>
    <w:p w14:paraId="2C6299C8" w14:textId="77777777" w:rsidR="003764C8" w:rsidRPr="001C5480" w:rsidRDefault="003764C8">
      <w:pPr>
        <w:rPr>
          <w:lang w:val="es-MX"/>
        </w:rPr>
      </w:pPr>
    </w:p>
    <w:p w14:paraId="5DB253F0" w14:textId="77777777" w:rsidR="003764C8" w:rsidRPr="001C5480" w:rsidRDefault="003764C8">
      <w:pPr>
        <w:rPr>
          <w:lang w:val="es-MX"/>
        </w:rPr>
      </w:pPr>
    </w:p>
    <w:p w14:paraId="1D4B0691" w14:textId="77777777" w:rsidR="003764C8" w:rsidRPr="001C5480" w:rsidRDefault="003764C8">
      <w:pPr>
        <w:rPr>
          <w:lang w:val="es-MX"/>
        </w:rPr>
      </w:pPr>
    </w:p>
    <w:p w14:paraId="62479D20" w14:textId="77777777" w:rsidR="003764C8" w:rsidRPr="001C5480" w:rsidRDefault="003764C8">
      <w:pPr>
        <w:rPr>
          <w:lang w:val="es-MX"/>
        </w:rPr>
      </w:pPr>
    </w:p>
    <w:p w14:paraId="7063B428" w14:textId="77777777" w:rsidR="003764C8" w:rsidRDefault="004D7BE4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17.- Aquí nos enseñaron Google académico que este es Google, pero para estudiantes ya que tiene archivos </w:t>
      </w:r>
      <w:proofErr w:type="spellStart"/>
      <w:r>
        <w:rPr>
          <w:rFonts w:ascii="Arial" w:hAnsi="Arial" w:cs="Arial"/>
          <w:lang w:val="es-MX"/>
        </w:rPr>
        <w:t>mas</w:t>
      </w:r>
      <w:proofErr w:type="spellEnd"/>
      <w:r>
        <w:rPr>
          <w:rFonts w:ascii="Arial" w:hAnsi="Arial" w:cs="Arial"/>
          <w:lang w:val="es-MX"/>
        </w:rPr>
        <w:t xml:space="preserve"> estudiantiles si le podríamos decir así ya que nos ofrecen una buena </w:t>
      </w:r>
      <w:r>
        <w:rPr>
          <w:rFonts w:ascii="Arial" w:hAnsi="Arial" w:cs="Arial"/>
          <w:lang w:val="es-MX"/>
        </w:rPr>
        <w:t>información y confiable</w:t>
      </w:r>
    </w:p>
    <w:p w14:paraId="3C035313" w14:textId="77777777" w:rsidR="003764C8" w:rsidRDefault="003764C8">
      <w:pPr>
        <w:rPr>
          <w:rFonts w:ascii="Arial" w:hAnsi="Arial" w:cs="Arial"/>
          <w:lang w:val="es-MX"/>
        </w:rPr>
      </w:pPr>
    </w:p>
    <w:p w14:paraId="6696D325" w14:textId="77777777" w:rsidR="003764C8" w:rsidRDefault="003764C8">
      <w:pPr>
        <w:rPr>
          <w:rFonts w:ascii="Arial" w:hAnsi="Arial" w:cs="Arial"/>
          <w:lang w:val="es-MX"/>
        </w:rPr>
      </w:pPr>
    </w:p>
    <w:p w14:paraId="432F2B13" w14:textId="77777777" w:rsidR="003764C8" w:rsidRDefault="003764C8">
      <w:pPr>
        <w:rPr>
          <w:rFonts w:ascii="Arial" w:hAnsi="Arial" w:cs="Arial"/>
          <w:lang w:val="es-MX"/>
        </w:rPr>
      </w:pPr>
    </w:p>
    <w:p w14:paraId="039462AE" w14:textId="77777777" w:rsidR="003764C8" w:rsidRDefault="003764C8">
      <w:pPr>
        <w:rPr>
          <w:rFonts w:ascii="Arial" w:hAnsi="Arial" w:cs="Arial"/>
          <w:lang w:val="es-MX"/>
        </w:rPr>
      </w:pPr>
    </w:p>
    <w:p w14:paraId="6E9A5A77" w14:textId="77777777" w:rsidR="003764C8" w:rsidRDefault="003764C8">
      <w:pPr>
        <w:rPr>
          <w:rFonts w:ascii="Arial" w:hAnsi="Arial" w:cs="Arial"/>
          <w:lang w:val="es-MX"/>
        </w:rPr>
      </w:pPr>
    </w:p>
    <w:p w14:paraId="328D7C58" w14:textId="77777777" w:rsidR="003764C8" w:rsidRDefault="003764C8">
      <w:pPr>
        <w:rPr>
          <w:rFonts w:ascii="Arial" w:hAnsi="Arial" w:cs="Arial"/>
          <w:lang w:val="es-MX"/>
        </w:rPr>
      </w:pPr>
    </w:p>
    <w:p w14:paraId="78E81235" w14:textId="77777777" w:rsidR="003764C8" w:rsidRDefault="003764C8">
      <w:pPr>
        <w:rPr>
          <w:rFonts w:ascii="Arial" w:hAnsi="Arial" w:cs="Arial"/>
          <w:lang w:val="es-MX"/>
        </w:rPr>
      </w:pPr>
    </w:p>
    <w:p w14:paraId="7A0F7E13" w14:textId="77777777" w:rsidR="003764C8" w:rsidRDefault="003764C8">
      <w:pPr>
        <w:rPr>
          <w:rFonts w:ascii="Arial" w:hAnsi="Arial" w:cs="Arial"/>
          <w:lang w:val="es-MX"/>
        </w:rPr>
      </w:pPr>
    </w:p>
    <w:p w14:paraId="3F64A4CD" w14:textId="77777777" w:rsidR="003764C8" w:rsidRDefault="003764C8">
      <w:pPr>
        <w:rPr>
          <w:rFonts w:ascii="Arial" w:hAnsi="Arial" w:cs="Arial"/>
          <w:lang w:val="es-MX"/>
        </w:rPr>
      </w:pPr>
    </w:p>
    <w:p w14:paraId="131316BB" w14:textId="77777777" w:rsidR="003764C8" w:rsidRDefault="003764C8">
      <w:pPr>
        <w:rPr>
          <w:rFonts w:ascii="Arial" w:hAnsi="Arial" w:cs="Arial"/>
          <w:lang w:val="es-MX"/>
        </w:rPr>
      </w:pPr>
    </w:p>
    <w:p w14:paraId="5E5BB7A2" w14:textId="77777777" w:rsidR="003764C8" w:rsidRDefault="003764C8">
      <w:pPr>
        <w:rPr>
          <w:rFonts w:ascii="Arial" w:hAnsi="Arial" w:cs="Arial"/>
          <w:lang w:val="es-MX"/>
        </w:rPr>
      </w:pPr>
    </w:p>
    <w:p w14:paraId="7FA0A86D" w14:textId="77777777" w:rsidR="003764C8" w:rsidRDefault="003764C8">
      <w:pPr>
        <w:rPr>
          <w:rFonts w:ascii="Arial" w:hAnsi="Arial" w:cs="Arial"/>
          <w:lang w:val="es-MX"/>
        </w:rPr>
      </w:pPr>
    </w:p>
    <w:p w14:paraId="516A50FD" w14:textId="77777777" w:rsidR="003764C8" w:rsidRDefault="003764C8">
      <w:pPr>
        <w:rPr>
          <w:rFonts w:ascii="Arial" w:hAnsi="Arial" w:cs="Arial"/>
          <w:lang w:val="es-MX"/>
        </w:rPr>
      </w:pPr>
    </w:p>
    <w:p w14:paraId="76B1C942" w14:textId="77777777" w:rsidR="003764C8" w:rsidRDefault="003764C8">
      <w:pPr>
        <w:rPr>
          <w:rFonts w:ascii="Arial" w:hAnsi="Arial" w:cs="Arial"/>
          <w:lang w:val="es-MX"/>
        </w:rPr>
      </w:pPr>
    </w:p>
    <w:p w14:paraId="1D82D088" w14:textId="77777777" w:rsidR="003764C8" w:rsidRDefault="003764C8">
      <w:pPr>
        <w:rPr>
          <w:rFonts w:ascii="Arial" w:hAnsi="Arial" w:cs="Arial"/>
          <w:lang w:val="es-MX"/>
        </w:rPr>
      </w:pPr>
    </w:p>
    <w:p w14:paraId="3E86A615" w14:textId="77777777" w:rsidR="003764C8" w:rsidRDefault="003764C8">
      <w:pPr>
        <w:rPr>
          <w:rFonts w:ascii="Arial" w:hAnsi="Arial" w:cs="Arial"/>
          <w:lang w:val="es-MX"/>
        </w:rPr>
      </w:pPr>
    </w:p>
    <w:p w14:paraId="4E9E41B4" w14:textId="77777777" w:rsidR="003764C8" w:rsidRDefault="003764C8">
      <w:pPr>
        <w:rPr>
          <w:rFonts w:ascii="Arial" w:hAnsi="Arial" w:cs="Arial"/>
          <w:lang w:val="es-MX"/>
        </w:rPr>
      </w:pPr>
    </w:p>
    <w:p w14:paraId="284B7A92" w14:textId="77777777" w:rsidR="003764C8" w:rsidRDefault="003764C8">
      <w:pPr>
        <w:rPr>
          <w:rFonts w:ascii="Arial" w:hAnsi="Arial" w:cs="Arial"/>
          <w:lang w:val="es-MX"/>
        </w:rPr>
      </w:pPr>
    </w:p>
    <w:p w14:paraId="72AA0741" w14:textId="77777777" w:rsidR="003764C8" w:rsidRDefault="003764C8">
      <w:pPr>
        <w:rPr>
          <w:rFonts w:ascii="Arial" w:hAnsi="Arial" w:cs="Arial"/>
          <w:lang w:val="es-MX"/>
        </w:rPr>
      </w:pPr>
    </w:p>
    <w:p w14:paraId="7FE54F1B" w14:textId="77777777" w:rsidR="003764C8" w:rsidRDefault="003764C8">
      <w:pPr>
        <w:rPr>
          <w:rFonts w:ascii="Arial" w:hAnsi="Arial" w:cs="Arial"/>
          <w:lang w:val="es-MX"/>
        </w:rPr>
      </w:pPr>
    </w:p>
    <w:p w14:paraId="1B18C0D0" w14:textId="77777777" w:rsidR="003764C8" w:rsidRDefault="003764C8">
      <w:pPr>
        <w:rPr>
          <w:rFonts w:ascii="Arial" w:hAnsi="Arial" w:cs="Arial"/>
          <w:lang w:val="es-MX"/>
        </w:rPr>
      </w:pPr>
    </w:p>
    <w:p w14:paraId="1FA9A4BC" w14:textId="77777777" w:rsidR="003764C8" w:rsidRDefault="003764C8">
      <w:pPr>
        <w:rPr>
          <w:rFonts w:ascii="Arial" w:hAnsi="Arial" w:cs="Arial"/>
          <w:lang w:val="es-MX"/>
        </w:rPr>
      </w:pPr>
    </w:p>
    <w:p w14:paraId="4A218A7A" w14:textId="77777777" w:rsidR="003764C8" w:rsidRDefault="004D7BE4">
      <w:pPr>
        <w:tabs>
          <w:tab w:val="left" w:pos="7350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ab/>
      </w:r>
    </w:p>
    <w:p w14:paraId="03CA3D6B" w14:textId="77777777" w:rsidR="003764C8" w:rsidRDefault="003764C8">
      <w:pPr>
        <w:tabs>
          <w:tab w:val="left" w:pos="7350"/>
        </w:tabs>
        <w:rPr>
          <w:rFonts w:ascii="Arial" w:hAnsi="Arial" w:cs="Arial"/>
          <w:lang w:val="es-MX"/>
        </w:rPr>
      </w:pPr>
    </w:p>
    <w:p w14:paraId="00A2F636" w14:textId="77777777" w:rsidR="003764C8" w:rsidRDefault="003764C8">
      <w:pPr>
        <w:tabs>
          <w:tab w:val="left" w:pos="7350"/>
        </w:tabs>
        <w:rPr>
          <w:rFonts w:ascii="Arial" w:hAnsi="Arial" w:cs="Arial"/>
          <w:lang w:val="es-MX"/>
        </w:rPr>
      </w:pPr>
    </w:p>
    <w:p w14:paraId="06CC1BE9" w14:textId="77777777" w:rsidR="003764C8" w:rsidRDefault="003764C8">
      <w:pPr>
        <w:tabs>
          <w:tab w:val="left" w:pos="7350"/>
        </w:tabs>
        <w:rPr>
          <w:rFonts w:ascii="Arial" w:hAnsi="Arial" w:cs="Arial"/>
          <w:lang w:val="es-MX"/>
        </w:rPr>
      </w:pPr>
    </w:p>
    <w:p w14:paraId="5F576627" w14:textId="77777777" w:rsidR="003764C8" w:rsidRDefault="003764C8">
      <w:pPr>
        <w:tabs>
          <w:tab w:val="left" w:pos="7350"/>
        </w:tabs>
        <w:rPr>
          <w:rFonts w:ascii="Arial" w:hAnsi="Arial" w:cs="Arial"/>
          <w:lang w:val="es-MX"/>
        </w:rPr>
      </w:pPr>
    </w:p>
    <w:p w14:paraId="36F6C777" w14:textId="77777777" w:rsidR="003764C8" w:rsidRDefault="004D7BE4">
      <w:pPr>
        <w:tabs>
          <w:tab w:val="left" w:pos="7350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18.- Aquí usamos comandos sobre Google académico que es el de “</w:t>
      </w:r>
      <w:proofErr w:type="spellStart"/>
      <w:r>
        <w:rPr>
          <w:rFonts w:ascii="Arial" w:hAnsi="Arial" w:cs="Arial"/>
          <w:lang w:val="es-MX"/>
        </w:rPr>
        <w:t>author</w:t>
      </w:r>
      <w:proofErr w:type="spellEnd"/>
      <w:r>
        <w:rPr>
          <w:rFonts w:ascii="Arial" w:hAnsi="Arial" w:cs="Arial"/>
          <w:lang w:val="es-MX"/>
        </w:rPr>
        <w:t xml:space="preserve">” este nos sirve para buscar archivos escritos de este y el otro es encerrar el tema que queremos ver entre “” para ver solo temas de </w:t>
      </w:r>
      <w:r>
        <w:rPr>
          <w:rFonts w:ascii="Arial" w:hAnsi="Arial" w:cs="Arial"/>
          <w:lang w:val="es-MX"/>
        </w:rPr>
        <w:t>este interés</w:t>
      </w:r>
    </w:p>
    <w:p w14:paraId="344EE192" w14:textId="77777777" w:rsidR="003764C8" w:rsidRPr="001C5480" w:rsidRDefault="004D7BE4">
      <w:pPr>
        <w:pStyle w:val="Standard"/>
        <w:rPr>
          <w:lang w:val="es-MX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5104" behindDoc="0" locked="0" layoutInCell="1" allowOverlap="1" wp14:anchorId="7918B919" wp14:editId="4481E4B3">
            <wp:simplePos x="0" y="0"/>
            <wp:positionH relativeFrom="margin">
              <wp:align>center</wp:align>
            </wp:positionH>
            <wp:positionV relativeFrom="paragraph">
              <wp:posOffset>281306</wp:posOffset>
            </wp:positionV>
            <wp:extent cx="5610228" cy="3067053"/>
            <wp:effectExtent l="0" t="0" r="9522" b="0"/>
            <wp:wrapTight wrapText="bothSides">
              <wp:wrapPolygon edited="0">
                <wp:start x="0" y="0"/>
                <wp:lineTo x="0" y="21466"/>
                <wp:lineTo x="21490" y="21466"/>
                <wp:lineTo x="21490" y="0"/>
                <wp:lineTo x="0" y="0"/>
              </wp:wrapPolygon>
            </wp:wrapTight>
            <wp:docPr id="31" name="Imagen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8" cy="306705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1306080" w14:textId="77777777" w:rsidR="003764C8" w:rsidRPr="001C5480" w:rsidRDefault="004D7BE4">
      <w:pPr>
        <w:pStyle w:val="Standard"/>
        <w:rPr>
          <w:lang w:val="es-MX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6128" behindDoc="0" locked="0" layoutInCell="1" allowOverlap="1" wp14:anchorId="462F812B" wp14:editId="277B15CE">
            <wp:simplePos x="0" y="0"/>
            <wp:positionH relativeFrom="page">
              <wp:align>center</wp:align>
            </wp:positionH>
            <wp:positionV relativeFrom="paragraph">
              <wp:posOffset>3735067</wp:posOffset>
            </wp:positionV>
            <wp:extent cx="5543549" cy="3267078"/>
            <wp:effectExtent l="0" t="0" r="1" b="9522"/>
            <wp:wrapTight wrapText="bothSides">
              <wp:wrapPolygon edited="0">
                <wp:start x="0" y="0"/>
                <wp:lineTo x="0" y="21411"/>
                <wp:lineTo x="21528" y="21411"/>
                <wp:lineTo x="21528" y="0"/>
                <wp:lineTo x="0" y="0"/>
              </wp:wrapPolygon>
            </wp:wrapTight>
            <wp:docPr id="32" name="Imagen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3549" cy="32670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7F2ECC2" w14:textId="77777777" w:rsidR="003764C8" w:rsidRPr="001C5480" w:rsidRDefault="003764C8">
      <w:pPr>
        <w:rPr>
          <w:lang w:val="es-MX"/>
        </w:rPr>
      </w:pPr>
    </w:p>
    <w:p w14:paraId="4D71BBA6" w14:textId="77777777" w:rsidR="003764C8" w:rsidRPr="001C5480" w:rsidRDefault="003764C8">
      <w:pPr>
        <w:rPr>
          <w:lang w:val="es-MX"/>
        </w:rPr>
      </w:pPr>
    </w:p>
    <w:p w14:paraId="1F389BBC" w14:textId="77777777" w:rsidR="003764C8" w:rsidRPr="001C5480" w:rsidRDefault="003764C8">
      <w:pPr>
        <w:rPr>
          <w:lang w:val="es-MX"/>
        </w:rPr>
      </w:pPr>
    </w:p>
    <w:p w14:paraId="59BB3943" w14:textId="77777777" w:rsidR="003764C8" w:rsidRPr="001C5480" w:rsidRDefault="003764C8">
      <w:pPr>
        <w:rPr>
          <w:lang w:val="es-MX"/>
        </w:rPr>
      </w:pPr>
    </w:p>
    <w:p w14:paraId="7E90A17E" w14:textId="77777777" w:rsidR="003764C8" w:rsidRPr="001C5480" w:rsidRDefault="003764C8">
      <w:pPr>
        <w:rPr>
          <w:lang w:val="es-MX"/>
        </w:rPr>
      </w:pPr>
    </w:p>
    <w:p w14:paraId="0D905D08" w14:textId="77777777" w:rsidR="003764C8" w:rsidRPr="001C5480" w:rsidRDefault="003764C8">
      <w:pPr>
        <w:rPr>
          <w:lang w:val="es-MX"/>
        </w:rPr>
      </w:pPr>
    </w:p>
    <w:p w14:paraId="764DB1ED" w14:textId="77777777" w:rsidR="003764C8" w:rsidRPr="001C5480" w:rsidRDefault="003764C8">
      <w:pPr>
        <w:rPr>
          <w:lang w:val="es-MX"/>
        </w:rPr>
      </w:pPr>
    </w:p>
    <w:p w14:paraId="1DAFCFE1" w14:textId="77777777" w:rsidR="003764C8" w:rsidRPr="001C5480" w:rsidRDefault="003764C8">
      <w:pPr>
        <w:rPr>
          <w:lang w:val="es-MX"/>
        </w:rPr>
      </w:pPr>
    </w:p>
    <w:p w14:paraId="7CC6AB19" w14:textId="77777777" w:rsidR="003764C8" w:rsidRPr="001C5480" w:rsidRDefault="003764C8">
      <w:pPr>
        <w:rPr>
          <w:lang w:val="es-MX"/>
        </w:rPr>
      </w:pPr>
    </w:p>
    <w:p w14:paraId="6C9EDF68" w14:textId="77777777" w:rsidR="003764C8" w:rsidRPr="001C5480" w:rsidRDefault="003764C8">
      <w:pPr>
        <w:rPr>
          <w:lang w:val="es-MX"/>
        </w:rPr>
      </w:pPr>
    </w:p>
    <w:p w14:paraId="25ED8667" w14:textId="77777777" w:rsidR="003764C8" w:rsidRPr="001C5480" w:rsidRDefault="003764C8">
      <w:pPr>
        <w:rPr>
          <w:lang w:val="es-MX"/>
        </w:rPr>
      </w:pPr>
    </w:p>
    <w:p w14:paraId="2449ED5E" w14:textId="77777777" w:rsidR="003764C8" w:rsidRPr="001C5480" w:rsidRDefault="003764C8">
      <w:pPr>
        <w:rPr>
          <w:lang w:val="es-MX"/>
        </w:rPr>
      </w:pPr>
    </w:p>
    <w:p w14:paraId="432401B8" w14:textId="77777777" w:rsidR="003764C8" w:rsidRPr="001C5480" w:rsidRDefault="003764C8">
      <w:pPr>
        <w:rPr>
          <w:lang w:val="es-MX"/>
        </w:rPr>
      </w:pPr>
    </w:p>
    <w:p w14:paraId="5762D020" w14:textId="77777777" w:rsidR="003764C8" w:rsidRPr="001C5480" w:rsidRDefault="003764C8">
      <w:pPr>
        <w:rPr>
          <w:lang w:val="es-MX"/>
        </w:rPr>
      </w:pPr>
    </w:p>
    <w:p w14:paraId="04D74521" w14:textId="77777777" w:rsidR="003764C8" w:rsidRPr="001C5480" w:rsidRDefault="003764C8">
      <w:pPr>
        <w:rPr>
          <w:lang w:val="es-MX"/>
        </w:rPr>
      </w:pPr>
    </w:p>
    <w:p w14:paraId="5183ACDF" w14:textId="77777777" w:rsidR="003764C8" w:rsidRPr="001C5480" w:rsidRDefault="003764C8">
      <w:pPr>
        <w:rPr>
          <w:lang w:val="es-MX"/>
        </w:rPr>
      </w:pPr>
    </w:p>
    <w:p w14:paraId="438BD575" w14:textId="77777777" w:rsidR="003764C8" w:rsidRPr="001C5480" w:rsidRDefault="003764C8">
      <w:pPr>
        <w:rPr>
          <w:lang w:val="es-MX"/>
        </w:rPr>
      </w:pPr>
    </w:p>
    <w:p w14:paraId="6688B94D" w14:textId="77777777" w:rsidR="003764C8" w:rsidRPr="001C5480" w:rsidRDefault="003764C8">
      <w:pPr>
        <w:rPr>
          <w:lang w:val="es-MX"/>
        </w:rPr>
      </w:pPr>
    </w:p>
    <w:p w14:paraId="2639A9F9" w14:textId="77777777" w:rsidR="003764C8" w:rsidRPr="001C5480" w:rsidRDefault="004D7BE4">
      <w:pPr>
        <w:tabs>
          <w:tab w:val="left" w:pos="9000"/>
        </w:tabs>
        <w:rPr>
          <w:lang w:val="es-MX"/>
        </w:rPr>
      </w:pPr>
      <w:r w:rsidRPr="001C5480">
        <w:rPr>
          <w:lang w:val="es-MX"/>
        </w:rPr>
        <w:tab/>
      </w:r>
    </w:p>
    <w:p w14:paraId="0D3A779F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170BD127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3B637619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71B66802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7DC10723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713BD800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1FDA75CF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1AE638C7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0D1CF513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2AF29805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37BEC18C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2C13E782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12A5434A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69133849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21633086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75493CA6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15A8A072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011FFDE0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435B204A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19F28D47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0922AC4C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12388860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1DD47729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7AEC20C7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4FB27E09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0D99EFF9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6597C89F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0AF85933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7482C068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571C4F8A" w14:textId="77777777" w:rsidR="003764C8" w:rsidRPr="001C5480" w:rsidRDefault="003764C8">
      <w:pPr>
        <w:tabs>
          <w:tab w:val="left" w:pos="9000"/>
        </w:tabs>
        <w:rPr>
          <w:lang w:val="es-MX"/>
        </w:rPr>
      </w:pPr>
    </w:p>
    <w:p w14:paraId="7424416A" w14:textId="77777777" w:rsidR="003764C8" w:rsidRDefault="004D7BE4">
      <w:pPr>
        <w:tabs>
          <w:tab w:val="left" w:pos="9000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19.- Después volvimos al Google normal, pero imágenes aquí lo que hicimos es compartir una imagen de nuestra mascota y ver lo que nos arrojaba</w:t>
      </w:r>
    </w:p>
    <w:p w14:paraId="2DEE6902" w14:textId="77777777" w:rsidR="003764C8" w:rsidRPr="001C5480" w:rsidRDefault="004D7BE4">
      <w:pPr>
        <w:pStyle w:val="Standard"/>
        <w:rPr>
          <w:lang w:val="es-MX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7152" behindDoc="0" locked="0" layoutInCell="1" allowOverlap="1" wp14:anchorId="380048BE" wp14:editId="7DF370BE">
            <wp:simplePos x="0" y="0"/>
            <wp:positionH relativeFrom="margin">
              <wp:align>center</wp:align>
            </wp:positionH>
            <wp:positionV relativeFrom="paragraph">
              <wp:posOffset>370844</wp:posOffset>
            </wp:positionV>
            <wp:extent cx="5661022" cy="3057525"/>
            <wp:effectExtent l="0" t="0" r="0" b="9525"/>
            <wp:wrapTight wrapText="bothSides">
              <wp:wrapPolygon edited="0">
                <wp:start x="0" y="0"/>
                <wp:lineTo x="0" y="21398"/>
                <wp:lineTo x="21518" y="21398"/>
                <wp:lineTo x="21518" y="0"/>
                <wp:lineTo x="0" y="0"/>
              </wp:wrapPolygon>
            </wp:wrapTight>
            <wp:docPr id="33" name="Imagen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1022" cy="30575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E3F41FA" w14:textId="77777777" w:rsidR="003764C8" w:rsidRPr="001C5480" w:rsidRDefault="003764C8">
      <w:pPr>
        <w:pStyle w:val="Standard"/>
        <w:rPr>
          <w:lang w:val="es-MX"/>
        </w:rPr>
      </w:pPr>
    </w:p>
    <w:p w14:paraId="4BD2DBE7" w14:textId="77777777" w:rsidR="003764C8" w:rsidRPr="001C5480" w:rsidRDefault="003764C8">
      <w:pPr>
        <w:pStyle w:val="Standard"/>
        <w:rPr>
          <w:rFonts w:ascii="Arial" w:hAnsi="Arial" w:cs="Arial"/>
          <w:lang w:val="es-MX"/>
        </w:rPr>
      </w:pPr>
    </w:p>
    <w:p w14:paraId="734AFCB7" w14:textId="77777777" w:rsidR="003764C8" w:rsidRPr="001C5480" w:rsidRDefault="003764C8">
      <w:pPr>
        <w:rPr>
          <w:lang w:val="es-MX"/>
        </w:rPr>
      </w:pPr>
    </w:p>
    <w:p w14:paraId="1ECDE37B" w14:textId="77777777" w:rsidR="003764C8" w:rsidRPr="001C5480" w:rsidRDefault="003764C8">
      <w:pPr>
        <w:rPr>
          <w:lang w:val="es-MX"/>
        </w:rPr>
      </w:pPr>
    </w:p>
    <w:p w14:paraId="5B9CA7D8" w14:textId="77777777" w:rsidR="003764C8" w:rsidRPr="001C5480" w:rsidRDefault="003764C8">
      <w:pPr>
        <w:rPr>
          <w:lang w:val="es-MX"/>
        </w:rPr>
      </w:pPr>
    </w:p>
    <w:p w14:paraId="23DFF238" w14:textId="77777777" w:rsidR="003764C8" w:rsidRPr="001C5480" w:rsidRDefault="003764C8">
      <w:pPr>
        <w:rPr>
          <w:lang w:val="es-MX"/>
        </w:rPr>
      </w:pPr>
    </w:p>
    <w:p w14:paraId="615C25A2" w14:textId="77777777" w:rsidR="003764C8" w:rsidRPr="001C5480" w:rsidRDefault="003764C8">
      <w:pPr>
        <w:rPr>
          <w:lang w:val="es-MX"/>
        </w:rPr>
      </w:pPr>
    </w:p>
    <w:p w14:paraId="271CA925" w14:textId="77777777" w:rsidR="003764C8" w:rsidRPr="001C5480" w:rsidRDefault="003764C8">
      <w:pPr>
        <w:rPr>
          <w:lang w:val="es-MX"/>
        </w:rPr>
      </w:pPr>
    </w:p>
    <w:p w14:paraId="1191BC7F" w14:textId="77777777" w:rsidR="003764C8" w:rsidRPr="001C5480" w:rsidRDefault="003764C8">
      <w:pPr>
        <w:rPr>
          <w:lang w:val="es-MX"/>
        </w:rPr>
      </w:pPr>
    </w:p>
    <w:p w14:paraId="1EF915A0" w14:textId="77777777" w:rsidR="003764C8" w:rsidRPr="001C5480" w:rsidRDefault="003764C8">
      <w:pPr>
        <w:rPr>
          <w:lang w:val="es-MX"/>
        </w:rPr>
      </w:pPr>
    </w:p>
    <w:p w14:paraId="54BF6B86" w14:textId="77777777" w:rsidR="003764C8" w:rsidRPr="001C5480" w:rsidRDefault="003764C8">
      <w:pPr>
        <w:rPr>
          <w:lang w:val="es-MX"/>
        </w:rPr>
      </w:pPr>
    </w:p>
    <w:p w14:paraId="4E8CC9B2" w14:textId="77777777" w:rsidR="003764C8" w:rsidRPr="001C5480" w:rsidRDefault="003764C8">
      <w:pPr>
        <w:rPr>
          <w:lang w:val="es-MX"/>
        </w:rPr>
      </w:pPr>
    </w:p>
    <w:p w14:paraId="0A229F96" w14:textId="77777777" w:rsidR="003764C8" w:rsidRPr="001C5480" w:rsidRDefault="003764C8">
      <w:pPr>
        <w:rPr>
          <w:lang w:val="es-MX"/>
        </w:rPr>
      </w:pPr>
    </w:p>
    <w:p w14:paraId="6D5102E0" w14:textId="77777777" w:rsidR="003764C8" w:rsidRPr="001C5480" w:rsidRDefault="003764C8">
      <w:pPr>
        <w:rPr>
          <w:lang w:val="es-MX"/>
        </w:rPr>
      </w:pPr>
    </w:p>
    <w:p w14:paraId="57E82CDB" w14:textId="77777777" w:rsidR="003764C8" w:rsidRPr="001C5480" w:rsidRDefault="003764C8">
      <w:pPr>
        <w:rPr>
          <w:lang w:val="es-MX"/>
        </w:rPr>
      </w:pPr>
    </w:p>
    <w:p w14:paraId="010DB38A" w14:textId="77777777" w:rsidR="003764C8" w:rsidRPr="001C5480" w:rsidRDefault="003764C8">
      <w:pPr>
        <w:rPr>
          <w:lang w:val="es-MX"/>
        </w:rPr>
      </w:pPr>
    </w:p>
    <w:p w14:paraId="05AD70C8" w14:textId="77777777" w:rsidR="003764C8" w:rsidRPr="001C5480" w:rsidRDefault="003764C8">
      <w:pPr>
        <w:rPr>
          <w:lang w:val="es-MX"/>
        </w:rPr>
      </w:pPr>
    </w:p>
    <w:p w14:paraId="69CC4C3F" w14:textId="77777777" w:rsidR="003764C8" w:rsidRPr="001C5480" w:rsidRDefault="003764C8">
      <w:pPr>
        <w:rPr>
          <w:lang w:val="es-MX"/>
        </w:rPr>
      </w:pPr>
    </w:p>
    <w:p w14:paraId="5D95FCF0" w14:textId="77777777" w:rsidR="003764C8" w:rsidRPr="001C5480" w:rsidRDefault="003764C8">
      <w:pPr>
        <w:rPr>
          <w:lang w:val="es-MX"/>
        </w:rPr>
      </w:pPr>
    </w:p>
    <w:p w14:paraId="5E155AED" w14:textId="77777777" w:rsidR="003764C8" w:rsidRPr="001C5480" w:rsidRDefault="003764C8">
      <w:pPr>
        <w:rPr>
          <w:lang w:val="es-MX"/>
        </w:rPr>
      </w:pPr>
    </w:p>
    <w:p w14:paraId="744E2AD5" w14:textId="77777777" w:rsidR="003764C8" w:rsidRPr="001C5480" w:rsidRDefault="003764C8">
      <w:pPr>
        <w:rPr>
          <w:rFonts w:ascii="Arial" w:hAnsi="Arial" w:cs="Arial"/>
          <w:lang w:val="es-MX"/>
        </w:rPr>
      </w:pPr>
    </w:p>
    <w:p w14:paraId="75CE2D6E" w14:textId="77777777" w:rsidR="003764C8" w:rsidRPr="001C5480" w:rsidRDefault="004D7BE4">
      <w:pPr>
        <w:rPr>
          <w:lang w:val="es-MX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8176" behindDoc="0" locked="0" layoutInCell="1" allowOverlap="1" wp14:anchorId="7F39336A" wp14:editId="5076563A">
            <wp:simplePos x="0" y="0"/>
            <wp:positionH relativeFrom="margin">
              <wp:align>center</wp:align>
            </wp:positionH>
            <wp:positionV relativeFrom="paragraph">
              <wp:posOffset>411480</wp:posOffset>
            </wp:positionV>
            <wp:extent cx="5953128" cy="3286125"/>
            <wp:effectExtent l="0" t="0" r="9522" b="9525"/>
            <wp:wrapTight wrapText="bothSides">
              <wp:wrapPolygon edited="0">
                <wp:start x="0" y="0"/>
                <wp:lineTo x="0" y="21412"/>
                <wp:lineTo x="21565" y="21412"/>
                <wp:lineTo x="21565" y="0"/>
                <wp:lineTo x="0" y="0"/>
              </wp:wrapPolygon>
            </wp:wrapTight>
            <wp:docPr id="34" name="Imagen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53128" cy="32861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lang w:val="es-MX"/>
        </w:rPr>
        <w:t>20.- Lo que a mí me a</w:t>
      </w:r>
      <w:r>
        <w:rPr>
          <w:rFonts w:ascii="Arial" w:hAnsi="Arial" w:cs="Arial"/>
          <w:lang w:val="es-MX"/>
        </w:rPr>
        <w:t>rrojo fueron imágenes de la misma raza de mi perrito</w:t>
      </w:r>
    </w:p>
    <w:p w14:paraId="01B1BF23" w14:textId="77777777" w:rsidR="003764C8" w:rsidRDefault="003764C8">
      <w:pPr>
        <w:rPr>
          <w:lang w:val="es-MX"/>
        </w:rPr>
      </w:pPr>
    </w:p>
    <w:p w14:paraId="1AFE6407" w14:textId="77777777" w:rsidR="003764C8" w:rsidRDefault="003764C8">
      <w:pPr>
        <w:rPr>
          <w:lang w:val="es-MX"/>
        </w:rPr>
      </w:pPr>
    </w:p>
    <w:p w14:paraId="2C5030DF" w14:textId="77777777" w:rsidR="003764C8" w:rsidRDefault="003764C8">
      <w:pPr>
        <w:rPr>
          <w:lang w:val="es-MX"/>
        </w:rPr>
      </w:pPr>
    </w:p>
    <w:p w14:paraId="1B6F9AB4" w14:textId="77777777" w:rsidR="003764C8" w:rsidRDefault="003764C8">
      <w:pPr>
        <w:rPr>
          <w:lang w:val="es-MX"/>
        </w:rPr>
      </w:pPr>
    </w:p>
    <w:p w14:paraId="238EAE01" w14:textId="77777777" w:rsidR="003764C8" w:rsidRDefault="003764C8">
      <w:pPr>
        <w:rPr>
          <w:lang w:val="es-MX"/>
        </w:rPr>
      </w:pPr>
    </w:p>
    <w:p w14:paraId="33B62233" w14:textId="77777777" w:rsidR="003764C8" w:rsidRDefault="003764C8">
      <w:pPr>
        <w:rPr>
          <w:lang w:val="es-MX"/>
        </w:rPr>
      </w:pPr>
    </w:p>
    <w:p w14:paraId="6D4ABD17" w14:textId="77777777" w:rsidR="003764C8" w:rsidRDefault="003764C8">
      <w:pPr>
        <w:rPr>
          <w:lang w:val="es-MX"/>
        </w:rPr>
      </w:pPr>
    </w:p>
    <w:p w14:paraId="67450EE5" w14:textId="77777777" w:rsidR="003764C8" w:rsidRDefault="003764C8">
      <w:pPr>
        <w:rPr>
          <w:lang w:val="es-MX"/>
        </w:rPr>
      </w:pPr>
    </w:p>
    <w:p w14:paraId="5F5944A0" w14:textId="77777777" w:rsidR="003764C8" w:rsidRDefault="003764C8">
      <w:pPr>
        <w:rPr>
          <w:lang w:val="es-MX"/>
        </w:rPr>
      </w:pPr>
    </w:p>
    <w:p w14:paraId="7EAA9B5E" w14:textId="77777777" w:rsidR="003764C8" w:rsidRDefault="003764C8">
      <w:pPr>
        <w:rPr>
          <w:lang w:val="es-MX"/>
        </w:rPr>
      </w:pPr>
    </w:p>
    <w:p w14:paraId="72175EE7" w14:textId="77777777" w:rsidR="003764C8" w:rsidRDefault="003764C8">
      <w:pPr>
        <w:rPr>
          <w:lang w:val="es-MX"/>
        </w:rPr>
      </w:pPr>
    </w:p>
    <w:p w14:paraId="05A0CA91" w14:textId="77777777" w:rsidR="003764C8" w:rsidRDefault="003764C8">
      <w:pPr>
        <w:rPr>
          <w:lang w:val="es-MX"/>
        </w:rPr>
      </w:pPr>
    </w:p>
    <w:p w14:paraId="0487DFE4" w14:textId="77777777" w:rsidR="003764C8" w:rsidRDefault="003764C8">
      <w:pPr>
        <w:rPr>
          <w:lang w:val="es-MX"/>
        </w:rPr>
      </w:pPr>
    </w:p>
    <w:p w14:paraId="6BA4DEAE" w14:textId="77777777" w:rsidR="003764C8" w:rsidRDefault="003764C8">
      <w:pPr>
        <w:rPr>
          <w:lang w:val="es-MX"/>
        </w:rPr>
      </w:pPr>
    </w:p>
    <w:p w14:paraId="2EFFA389" w14:textId="77777777" w:rsidR="003764C8" w:rsidRDefault="003764C8">
      <w:pPr>
        <w:rPr>
          <w:lang w:val="es-MX"/>
        </w:rPr>
      </w:pPr>
    </w:p>
    <w:p w14:paraId="20318F05" w14:textId="77777777" w:rsidR="003764C8" w:rsidRDefault="003764C8">
      <w:pPr>
        <w:rPr>
          <w:lang w:val="es-MX"/>
        </w:rPr>
      </w:pPr>
    </w:p>
    <w:p w14:paraId="28487AE6" w14:textId="77777777" w:rsidR="003764C8" w:rsidRDefault="003764C8">
      <w:pPr>
        <w:rPr>
          <w:lang w:val="es-MX"/>
        </w:rPr>
      </w:pPr>
    </w:p>
    <w:p w14:paraId="7F9F995A" w14:textId="77777777" w:rsidR="003764C8" w:rsidRDefault="003764C8">
      <w:pPr>
        <w:rPr>
          <w:lang w:val="es-MX"/>
        </w:rPr>
      </w:pPr>
    </w:p>
    <w:p w14:paraId="28CAFCB2" w14:textId="77777777" w:rsidR="003764C8" w:rsidRDefault="003764C8">
      <w:pPr>
        <w:rPr>
          <w:rFonts w:ascii="Arial" w:hAnsi="Arial" w:cs="Arial"/>
          <w:lang w:val="es-MX"/>
        </w:rPr>
      </w:pPr>
    </w:p>
    <w:p w14:paraId="0E4CFAD4" w14:textId="77777777" w:rsidR="003764C8" w:rsidRDefault="003764C8">
      <w:pPr>
        <w:rPr>
          <w:rFonts w:ascii="Arial" w:hAnsi="Arial" w:cs="Arial"/>
          <w:lang w:val="es-MX"/>
        </w:rPr>
      </w:pPr>
    </w:p>
    <w:p w14:paraId="3A3F5967" w14:textId="77777777" w:rsidR="003764C8" w:rsidRDefault="003764C8">
      <w:pPr>
        <w:rPr>
          <w:lang w:val="es-MX"/>
        </w:rPr>
      </w:pPr>
    </w:p>
    <w:p w14:paraId="2B559BB6" w14:textId="77777777" w:rsidR="003764C8" w:rsidRDefault="003764C8">
      <w:pPr>
        <w:rPr>
          <w:lang w:val="es-MX"/>
        </w:rPr>
      </w:pPr>
    </w:p>
    <w:p w14:paraId="0E43600D" w14:textId="77777777" w:rsidR="003764C8" w:rsidRDefault="003764C8">
      <w:pPr>
        <w:rPr>
          <w:lang w:val="es-MX"/>
        </w:rPr>
      </w:pPr>
    </w:p>
    <w:p w14:paraId="49C87869" w14:textId="77777777" w:rsidR="003764C8" w:rsidRDefault="003764C8">
      <w:pPr>
        <w:rPr>
          <w:lang w:val="es-MX"/>
        </w:rPr>
      </w:pPr>
    </w:p>
    <w:p w14:paraId="2AC03BFF" w14:textId="77777777" w:rsidR="003764C8" w:rsidRDefault="003764C8">
      <w:pPr>
        <w:rPr>
          <w:lang w:val="es-MX"/>
        </w:rPr>
      </w:pPr>
    </w:p>
    <w:p w14:paraId="2BCA7609" w14:textId="77777777" w:rsidR="003764C8" w:rsidRDefault="003764C8">
      <w:pPr>
        <w:rPr>
          <w:lang w:val="es-MX"/>
        </w:rPr>
      </w:pPr>
    </w:p>
    <w:p w14:paraId="111F0D4A" w14:textId="77777777" w:rsidR="003764C8" w:rsidRDefault="003764C8">
      <w:pPr>
        <w:rPr>
          <w:lang w:val="es-MX"/>
        </w:rPr>
      </w:pPr>
    </w:p>
    <w:p w14:paraId="6F4D9770" w14:textId="77777777" w:rsidR="003764C8" w:rsidRDefault="003764C8">
      <w:pPr>
        <w:rPr>
          <w:lang w:val="es-MX"/>
        </w:rPr>
      </w:pPr>
    </w:p>
    <w:p w14:paraId="0EB78F70" w14:textId="77777777" w:rsidR="003764C8" w:rsidRDefault="003764C8">
      <w:pPr>
        <w:rPr>
          <w:lang w:val="es-MX"/>
        </w:rPr>
      </w:pPr>
    </w:p>
    <w:p w14:paraId="330676F5" w14:textId="77777777" w:rsidR="003764C8" w:rsidRDefault="003764C8">
      <w:pPr>
        <w:rPr>
          <w:lang w:val="es-MX"/>
        </w:rPr>
      </w:pPr>
    </w:p>
    <w:p w14:paraId="1A0E627B" w14:textId="77777777" w:rsidR="003764C8" w:rsidRDefault="004D7BE4">
      <w:pPr>
        <w:suppressAutoHyphens w:val="0"/>
        <w:rPr>
          <w:rFonts w:ascii="Calibri" w:hAnsi="Calibri" w:cs="Calibri"/>
          <w:sz w:val="36"/>
          <w:szCs w:val="36"/>
          <w:lang w:val="es-MX"/>
        </w:rPr>
      </w:pPr>
      <w:r>
        <w:rPr>
          <w:rFonts w:ascii="Calibri" w:hAnsi="Calibri" w:cs="Calibri"/>
          <w:sz w:val="36"/>
          <w:szCs w:val="36"/>
          <w:lang w:val="es-MX"/>
        </w:rPr>
        <w:t>Ejercicios de Tarea:</w:t>
      </w:r>
    </w:p>
    <w:p w14:paraId="34E4DB7B" w14:textId="77777777" w:rsidR="003764C8" w:rsidRDefault="003764C8">
      <w:pPr>
        <w:suppressAutoHyphens w:val="0"/>
        <w:rPr>
          <w:rFonts w:ascii="Calibri" w:hAnsi="Calibri" w:cs="Calibri"/>
          <w:sz w:val="36"/>
          <w:szCs w:val="36"/>
          <w:lang w:val="es-MX"/>
        </w:rPr>
      </w:pPr>
    </w:p>
    <w:p w14:paraId="4AC4CC82" w14:textId="77777777" w:rsidR="003764C8" w:rsidRDefault="004D7BE4">
      <w:pPr>
        <w:pStyle w:val="Prrafodelista"/>
        <w:numPr>
          <w:ilvl w:val="0"/>
          <w:numId w:val="1"/>
        </w:numPr>
        <w:suppressAutoHyphens w:val="0"/>
        <w:rPr>
          <w:rFonts w:ascii="Arial" w:hAnsi="Arial" w:cs="Arial"/>
          <w:szCs w:val="24"/>
          <w:lang w:val="es-MX"/>
        </w:rPr>
      </w:pPr>
      <w:r>
        <w:rPr>
          <w:rFonts w:ascii="Arial" w:hAnsi="Arial" w:cs="Arial"/>
          <w:szCs w:val="24"/>
          <w:lang w:val="es-MX"/>
        </w:rPr>
        <w:t xml:space="preserve">La primera tarea era graficar en </w:t>
      </w:r>
      <w:proofErr w:type="gramStart"/>
      <w:r>
        <w:rPr>
          <w:rFonts w:ascii="Arial" w:hAnsi="Arial" w:cs="Arial"/>
          <w:szCs w:val="24"/>
          <w:lang w:val="es-MX"/>
        </w:rPr>
        <w:t>Google</w:t>
      </w:r>
      <w:proofErr w:type="gramEnd"/>
      <w:r>
        <w:rPr>
          <w:rFonts w:ascii="Arial" w:hAnsi="Arial" w:cs="Arial"/>
          <w:szCs w:val="24"/>
          <w:lang w:val="es-MX"/>
        </w:rPr>
        <w:t xml:space="preserve"> pero en 3D el cual se nota en los ejemplos siguientes estos dos son los que nos recomienda Google para que </w:t>
      </w:r>
      <w:r>
        <w:rPr>
          <w:rFonts w:ascii="Arial" w:hAnsi="Arial" w:cs="Arial"/>
          <w:szCs w:val="24"/>
          <w:lang w:val="es-MX"/>
        </w:rPr>
        <w:t>podamos observar esta manera de graficas ya que tienen x, y, z, como podemos observar se usa el “</w:t>
      </w:r>
      <w:proofErr w:type="spellStart"/>
      <w:r>
        <w:rPr>
          <w:rFonts w:ascii="Arial" w:hAnsi="Arial" w:cs="Arial"/>
          <w:szCs w:val="24"/>
          <w:lang w:val="es-MX"/>
        </w:rPr>
        <w:t>from</w:t>
      </w:r>
      <w:proofErr w:type="spellEnd"/>
      <w:r>
        <w:rPr>
          <w:rFonts w:ascii="Arial" w:hAnsi="Arial" w:cs="Arial"/>
          <w:szCs w:val="24"/>
          <w:lang w:val="es-MX"/>
        </w:rPr>
        <w:t>” y el “to” para designar el tamaño de nuestra grafica</w:t>
      </w:r>
    </w:p>
    <w:p w14:paraId="7AE6745C" w14:textId="77777777" w:rsidR="003764C8" w:rsidRDefault="003764C8">
      <w:pPr>
        <w:rPr>
          <w:lang w:val="es-MX"/>
        </w:rPr>
      </w:pPr>
    </w:p>
    <w:p w14:paraId="760AE528" w14:textId="77777777" w:rsidR="003764C8" w:rsidRPr="001C5480" w:rsidRDefault="004D7BE4">
      <w:pPr>
        <w:rPr>
          <w:lang w:val="es-MX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66D6DE7D" wp14:editId="5C223F12">
            <wp:simplePos x="0" y="0"/>
            <wp:positionH relativeFrom="margin">
              <wp:align>center</wp:align>
            </wp:positionH>
            <wp:positionV relativeFrom="paragraph">
              <wp:posOffset>245114</wp:posOffset>
            </wp:positionV>
            <wp:extent cx="5385431" cy="3027678"/>
            <wp:effectExtent l="0" t="0" r="5719" b="1272"/>
            <wp:wrapTight wrapText="bothSides">
              <wp:wrapPolygon edited="0">
                <wp:start x="0" y="0"/>
                <wp:lineTo x="0" y="21478"/>
                <wp:lineTo x="21549" y="21478"/>
                <wp:lineTo x="21549" y="0"/>
                <wp:lineTo x="0" y="0"/>
              </wp:wrapPolygon>
            </wp:wrapTight>
            <wp:docPr id="35" name="Imagen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5431" cy="30276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B061390" w14:textId="77777777" w:rsidR="003764C8" w:rsidRDefault="003764C8">
      <w:pPr>
        <w:rPr>
          <w:lang w:val="es-MX"/>
        </w:rPr>
      </w:pPr>
    </w:p>
    <w:p w14:paraId="532941AB" w14:textId="77777777" w:rsidR="003764C8" w:rsidRDefault="003764C8">
      <w:pPr>
        <w:rPr>
          <w:lang w:val="es-MX"/>
        </w:rPr>
      </w:pPr>
    </w:p>
    <w:p w14:paraId="70C92C76" w14:textId="77777777" w:rsidR="003764C8" w:rsidRDefault="003764C8">
      <w:pPr>
        <w:rPr>
          <w:lang w:val="es-MX"/>
        </w:rPr>
      </w:pPr>
    </w:p>
    <w:p w14:paraId="70BBA7EB" w14:textId="77777777" w:rsidR="003764C8" w:rsidRDefault="003764C8">
      <w:pPr>
        <w:rPr>
          <w:lang w:val="es-MX"/>
        </w:rPr>
      </w:pPr>
    </w:p>
    <w:p w14:paraId="6A25E8B7" w14:textId="77777777" w:rsidR="003764C8" w:rsidRDefault="003764C8">
      <w:pPr>
        <w:rPr>
          <w:lang w:val="es-MX"/>
        </w:rPr>
      </w:pPr>
    </w:p>
    <w:p w14:paraId="4B5DA88B" w14:textId="77777777" w:rsidR="003764C8" w:rsidRDefault="003764C8">
      <w:pPr>
        <w:rPr>
          <w:lang w:val="es-MX"/>
        </w:rPr>
      </w:pPr>
    </w:p>
    <w:p w14:paraId="6317C432" w14:textId="77777777" w:rsidR="003764C8" w:rsidRDefault="003764C8">
      <w:pPr>
        <w:rPr>
          <w:lang w:val="es-MX"/>
        </w:rPr>
      </w:pPr>
    </w:p>
    <w:p w14:paraId="21CE9AFE" w14:textId="77777777" w:rsidR="003764C8" w:rsidRDefault="003764C8">
      <w:pPr>
        <w:rPr>
          <w:lang w:val="es-MX"/>
        </w:rPr>
      </w:pPr>
    </w:p>
    <w:p w14:paraId="0E1CBA2C" w14:textId="77777777" w:rsidR="003764C8" w:rsidRDefault="003764C8">
      <w:pPr>
        <w:rPr>
          <w:lang w:val="es-MX"/>
        </w:rPr>
      </w:pPr>
    </w:p>
    <w:p w14:paraId="7F1EF0CA" w14:textId="77777777" w:rsidR="003764C8" w:rsidRDefault="003764C8">
      <w:pPr>
        <w:rPr>
          <w:lang w:val="es-MX"/>
        </w:rPr>
      </w:pPr>
    </w:p>
    <w:p w14:paraId="6108682C" w14:textId="77777777" w:rsidR="003764C8" w:rsidRDefault="003764C8">
      <w:pPr>
        <w:rPr>
          <w:lang w:val="es-MX"/>
        </w:rPr>
      </w:pPr>
    </w:p>
    <w:p w14:paraId="1A914451" w14:textId="77777777" w:rsidR="003764C8" w:rsidRDefault="003764C8">
      <w:pPr>
        <w:rPr>
          <w:lang w:val="es-MX"/>
        </w:rPr>
      </w:pPr>
    </w:p>
    <w:p w14:paraId="51F69338" w14:textId="77777777" w:rsidR="003764C8" w:rsidRDefault="003764C8">
      <w:pPr>
        <w:rPr>
          <w:lang w:val="es-MX"/>
        </w:rPr>
      </w:pPr>
    </w:p>
    <w:p w14:paraId="7B7AA33B" w14:textId="77777777" w:rsidR="003764C8" w:rsidRDefault="003764C8">
      <w:pPr>
        <w:rPr>
          <w:lang w:val="es-MX"/>
        </w:rPr>
      </w:pPr>
    </w:p>
    <w:p w14:paraId="2AD5111C" w14:textId="77777777" w:rsidR="003764C8" w:rsidRDefault="003764C8">
      <w:pPr>
        <w:rPr>
          <w:lang w:val="es-MX"/>
        </w:rPr>
      </w:pPr>
    </w:p>
    <w:p w14:paraId="4AFE309E" w14:textId="77777777" w:rsidR="003764C8" w:rsidRDefault="003764C8">
      <w:pPr>
        <w:rPr>
          <w:lang w:val="es-MX"/>
        </w:rPr>
      </w:pPr>
    </w:p>
    <w:p w14:paraId="149C0840" w14:textId="77777777" w:rsidR="003764C8" w:rsidRDefault="003764C8">
      <w:pPr>
        <w:rPr>
          <w:lang w:val="es-MX"/>
        </w:rPr>
      </w:pPr>
    </w:p>
    <w:p w14:paraId="40F5337A" w14:textId="77777777" w:rsidR="003764C8" w:rsidRDefault="003764C8">
      <w:pPr>
        <w:rPr>
          <w:lang w:val="es-MX"/>
        </w:rPr>
      </w:pPr>
    </w:p>
    <w:p w14:paraId="19C499F4" w14:textId="77777777" w:rsidR="003764C8" w:rsidRDefault="003764C8">
      <w:pPr>
        <w:rPr>
          <w:lang w:val="es-MX"/>
        </w:rPr>
      </w:pPr>
    </w:p>
    <w:p w14:paraId="2652D5D2" w14:textId="77777777" w:rsidR="003764C8" w:rsidRDefault="003764C8">
      <w:pPr>
        <w:rPr>
          <w:lang w:val="es-MX"/>
        </w:rPr>
      </w:pPr>
    </w:p>
    <w:p w14:paraId="52E1AB43" w14:textId="77777777" w:rsidR="003764C8" w:rsidRDefault="003764C8">
      <w:pPr>
        <w:rPr>
          <w:lang w:val="es-MX"/>
        </w:rPr>
      </w:pPr>
    </w:p>
    <w:p w14:paraId="3673F83E" w14:textId="77777777" w:rsidR="003764C8" w:rsidRDefault="003764C8">
      <w:pPr>
        <w:rPr>
          <w:lang w:val="es-MX"/>
        </w:rPr>
      </w:pPr>
    </w:p>
    <w:p w14:paraId="1A072044" w14:textId="77777777" w:rsidR="003764C8" w:rsidRPr="001C5480" w:rsidRDefault="004D7BE4">
      <w:pPr>
        <w:rPr>
          <w:lang w:val="es-MX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28DA7154" wp14:editId="5F3A6A8C">
            <wp:simplePos x="0" y="0"/>
            <wp:positionH relativeFrom="margin">
              <wp:posOffset>568327</wp:posOffset>
            </wp:positionH>
            <wp:positionV relativeFrom="paragraph">
              <wp:posOffset>8887</wp:posOffset>
            </wp:positionV>
            <wp:extent cx="5461638" cy="3070226"/>
            <wp:effectExtent l="0" t="0" r="5712" b="0"/>
            <wp:wrapTight wrapText="bothSides">
              <wp:wrapPolygon edited="0">
                <wp:start x="0" y="0"/>
                <wp:lineTo x="0" y="21444"/>
                <wp:lineTo x="21547" y="21444"/>
                <wp:lineTo x="21547" y="0"/>
                <wp:lineTo x="0" y="0"/>
              </wp:wrapPolygon>
            </wp:wrapTight>
            <wp:docPr id="36" name="Imagen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1638" cy="307022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E6D9DF5" w14:textId="77777777" w:rsidR="003764C8" w:rsidRDefault="003764C8">
      <w:pPr>
        <w:rPr>
          <w:lang w:val="es-MX"/>
        </w:rPr>
      </w:pPr>
    </w:p>
    <w:p w14:paraId="6E517DE4" w14:textId="77777777" w:rsidR="003764C8" w:rsidRDefault="003764C8">
      <w:pPr>
        <w:rPr>
          <w:lang w:val="es-MX"/>
        </w:rPr>
      </w:pPr>
    </w:p>
    <w:p w14:paraId="47579561" w14:textId="77777777" w:rsidR="003764C8" w:rsidRDefault="003764C8">
      <w:pPr>
        <w:rPr>
          <w:lang w:val="es-MX"/>
        </w:rPr>
      </w:pPr>
    </w:p>
    <w:p w14:paraId="060A8654" w14:textId="77777777" w:rsidR="003764C8" w:rsidRDefault="003764C8">
      <w:pPr>
        <w:rPr>
          <w:lang w:val="es-MX"/>
        </w:rPr>
      </w:pPr>
    </w:p>
    <w:p w14:paraId="5CD0010E" w14:textId="77777777" w:rsidR="003764C8" w:rsidRDefault="003764C8">
      <w:pPr>
        <w:rPr>
          <w:lang w:val="es-MX"/>
        </w:rPr>
      </w:pPr>
    </w:p>
    <w:p w14:paraId="32C56D4C" w14:textId="77777777" w:rsidR="003764C8" w:rsidRDefault="003764C8">
      <w:pPr>
        <w:rPr>
          <w:lang w:val="es-MX"/>
        </w:rPr>
      </w:pPr>
    </w:p>
    <w:p w14:paraId="5AFED613" w14:textId="77777777" w:rsidR="003764C8" w:rsidRDefault="003764C8">
      <w:pPr>
        <w:rPr>
          <w:lang w:val="es-MX"/>
        </w:rPr>
      </w:pPr>
    </w:p>
    <w:p w14:paraId="7D676C18" w14:textId="2BCBCFF6" w:rsidR="003764C8" w:rsidRDefault="004D7BE4">
      <w:pPr>
        <w:rPr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5F165E31" wp14:editId="782855C3">
            <wp:simplePos x="0" y="0"/>
            <wp:positionH relativeFrom="margin">
              <wp:posOffset>511177</wp:posOffset>
            </wp:positionH>
            <wp:positionV relativeFrom="paragraph">
              <wp:posOffset>262890</wp:posOffset>
            </wp:positionV>
            <wp:extent cx="5591171" cy="3143250"/>
            <wp:effectExtent l="0" t="0" r="0" b="0"/>
            <wp:wrapTight wrapText="bothSides">
              <wp:wrapPolygon edited="0">
                <wp:start x="0" y="0"/>
                <wp:lineTo x="0" y="21469"/>
                <wp:lineTo x="21492" y="21469"/>
                <wp:lineTo x="21492" y="0"/>
                <wp:lineTo x="0" y="0"/>
              </wp:wrapPolygon>
            </wp:wrapTight>
            <wp:docPr id="37" name="Imagen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1" cy="31432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4F5DCB8" w14:textId="27215C35" w:rsidR="001C5480" w:rsidRPr="001C5480" w:rsidRDefault="001C5480" w:rsidP="001C5480">
      <w:pPr>
        <w:rPr>
          <w:lang w:val="es-MX"/>
        </w:rPr>
      </w:pPr>
    </w:p>
    <w:p w14:paraId="45DB1D2B" w14:textId="01FAD224" w:rsidR="001C5480" w:rsidRPr="001C5480" w:rsidRDefault="001C5480" w:rsidP="001C5480">
      <w:pPr>
        <w:rPr>
          <w:lang w:val="es-MX"/>
        </w:rPr>
      </w:pPr>
    </w:p>
    <w:p w14:paraId="0E5C688D" w14:textId="0A23A8EB" w:rsidR="001C5480" w:rsidRPr="001C5480" w:rsidRDefault="001C5480" w:rsidP="001C5480">
      <w:pPr>
        <w:rPr>
          <w:lang w:val="es-MX"/>
        </w:rPr>
      </w:pPr>
    </w:p>
    <w:p w14:paraId="1513F2A0" w14:textId="394FA0E5" w:rsidR="001C5480" w:rsidRPr="001C5480" w:rsidRDefault="001C5480" w:rsidP="001C5480">
      <w:pPr>
        <w:rPr>
          <w:lang w:val="es-MX"/>
        </w:rPr>
      </w:pPr>
    </w:p>
    <w:p w14:paraId="3EDC3095" w14:textId="2040913B" w:rsidR="001C5480" w:rsidRPr="001C5480" w:rsidRDefault="001C5480" w:rsidP="001C5480">
      <w:pPr>
        <w:rPr>
          <w:lang w:val="es-MX"/>
        </w:rPr>
      </w:pPr>
    </w:p>
    <w:p w14:paraId="68105AC0" w14:textId="56765B2E" w:rsidR="001C5480" w:rsidRPr="001C5480" w:rsidRDefault="001C5480" w:rsidP="001C5480">
      <w:pPr>
        <w:rPr>
          <w:lang w:val="es-MX"/>
        </w:rPr>
      </w:pPr>
    </w:p>
    <w:p w14:paraId="1594CEFA" w14:textId="08D50971" w:rsidR="001C5480" w:rsidRPr="001C5480" w:rsidRDefault="001C5480" w:rsidP="001C5480">
      <w:pPr>
        <w:rPr>
          <w:lang w:val="es-MX"/>
        </w:rPr>
      </w:pPr>
    </w:p>
    <w:p w14:paraId="6FD7E580" w14:textId="488C5B35" w:rsidR="001C5480" w:rsidRPr="001C5480" w:rsidRDefault="001C5480" w:rsidP="001C5480">
      <w:pPr>
        <w:rPr>
          <w:lang w:val="es-MX"/>
        </w:rPr>
      </w:pPr>
    </w:p>
    <w:p w14:paraId="4B93D5E6" w14:textId="0181A3A3" w:rsidR="001C5480" w:rsidRPr="001C5480" w:rsidRDefault="001C5480" w:rsidP="001C5480">
      <w:pPr>
        <w:rPr>
          <w:lang w:val="es-MX"/>
        </w:rPr>
      </w:pPr>
    </w:p>
    <w:p w14:paraId="656F57D7" w14:textId="7B89B2B6" w:rsidR="001C5480" w:rsidRPr="001C5480" w:rsidRDefault="001C5480" w:rsidP="001C5480">
      <w:pPr>
        <w:rPr>
          <w:lang w:val="es-MX"/>
        </w:rPr>
      </w:pPr>
    </w:p>
    <w:p w14:paraId="6C99F317" w14:textId="690FA6AC" w:rsidR="001C5480" w:rsidRPr="001C5480" w:rsidRDefault="001C5480" w:rsidP="001C5480">
      <w:pPr>
        <w:rPr>
          <w:lang w:val="es-MX"/>
        </w:rPr>
      </w:pPr>
    </w:p>
    <w:p w14:paraId="187A154A" w14:textId="1E8F7494" w:rsidR="001C5480" w:rsidRPr="001C5480" w:rsidRDefault="001C5480" w:rsidP="001C5480">
      <w:pPr>
        <w:rPr>
          <w:lang w:val="es-MX"/>
        </w:rPr>
      </w:pPr>
    </w:p>
    <w:p w14:paraId="00780A31" w14:textId="182BA4AA" w:rsidR="001C5480" w:rsidRPr="001C5480" w:rsidRDefault="001C5480" w:rsidP="001C5480">
      <w:pPr>
        <w:rPr>
          <w:lang w:val="es-MX"/>
        </w:rPr>
      </w:pPr>
    </w:p>
    <w:p w14:paraId="5D58BD56" w14:textId="30647EB2" w:rsidR="001C5480" w:rsidRPr="001C5480" w:rsidRDefault="001C5480" w:rsidP="001C5480">
      <w:pPr>
        <w:rPr>
          <w:lang w:val="es-MX"/>
        </w:rPr>
      </w:pPr>
    </w:p>
    <w:p w14:paraId="1A5D4AC8" w14:textId="080AA583" w:rsidR="001C5480" w:rsidRPr="001C5480" w:rsidRDefault="001C5480" w:rsidP="001C5480">
      <w:pPr>
        <w:rPr>
          <w:lang w:val="es-MX"/>
        </w:rPr>
      </w:pPr>
    </w:p>
    <w:p w14:paraId="1B7C57AD" w14:textId="0C3C4D76" w:rsidR="001C5480" w:rsidRPr="001C5480" w:rsidRDefault="001C5480" w:rsidP="001C5480">
      <w:pPr>
        <w:rPr>
          <w:lang w:val="es-MX"/>
        </w:rPr>
      </w:pPr>
    </w:p>
    <w:p w14:paraId="00745188" w14:textId="09688196" w:rsidR="001C5480" w:rsidRPr="001C5480" w:rsidRDefault="001C5480" w:rsidP="001C5480">
      <w:pPr>
        <w:rPr>
          <w:lang w:val="es-MX"/>
        </w:rPr>
      </w:pPr>
    </w:p>
    <w:p w14:paraId="09400D4C" w14:textId="794AC541" w:rsidR="001C5480" w:rsidRPr="001C5480" w:rsidRDefault="001C5480" w:rsidP="001C5480">
      <w:pPr>
        <w:rPr>
          <w:lang w:val="es-MX"/>
        </w:rPr>
      </w:pPr>
    </w:p>
    <w:p w14:paraId="447E505A" w14:textId="3CDD66FC" w:rsidR="001C5480" w:rsidRPr="001C5480" w:rsidRDefault="001C5480" w:rsidP="001C5480">
      <w:pPr>
        <w:rPr>
          <w:lang w:val="es-MX"/>
        </w:rPr>
      </w:pPr>
    </w:p>
    <w:p w14:paraId="14C4A6AB" w14:textId="573AAEC8" w:rsidR="001C5480" w:rsidRPr="001C5480" w:rsidRDefault="001C5480" w:rsidP="001C5480">
      <w:pPr>
        <w:rPr>
          <w:lang w:val="es-MX"/>
        </w:rPr>
      </w:pPr>
    </w:p>
    <w:p w14:paraId="0150257F" w14:textId="7ABB2FC2" w:rsidR="001C5480" w:rsidRPr="001C5480" w:rsidRDefault="001C5480" w:rsidP="001C5480">
      <w:pPr>
        <w:rPr>
          <w:lang w:val="es-MX"/>
        </w:rPr>
      </w:pPr>
    </w:p>
    <w:p w14:paraId="7A240F46" w14:textId="546AE817" w:rsidR="001C5480" w:rsidRPr="001C5480" w:rsidRDefault="001C5480" w:rsidP="001C5480">
      <w:pPr>
        <w:rPr>
          <w:lang w:val="es-MX"/>
        </w:rPr>
      </w:pPr>
    </w:p>
    <w:p w14:paraId="24569758" w14:textId="3A30C2B5" w:rsidR="001C5480" w:rsidRDefault="001C5480" w:rsidP="001C5480">
      <w:pPr>
        <w:rPr>
          <w:rFonts w:asciiTheme="minorHAnsi" w:hAnsiTheme="minorHAnsi" w:cstheme="minorHAnsi"/>
          <w:sz w:val="36"/>
          <w:szCs w:val="36"/>
          <w:lang w:val="es-MX"/>
        </w:rPr>
      </w:pPr>
      <w:r>
        <w:rPr>
          <w:rFonts w:asciiTheme="minorHAnsi" w:hAnsiTheme="minorHAnsi" w:cstheme="minorHAnsi"/>
          <w:sz w:val="36"/>
          <w:szCs w:val="36"/>
          <w:lang w:val="es-MX"/>
        </w:rPr>
        <w:t>GitHub</w:t>
      </w:r>
    </w:p>
    <w:p w14:paraId="7BAA7C35" w14:textId="3D0881F0" w:rsidR="001C5480" w:rsidRDefault="001C5480" w:rsidP="001C5480">
      <w:pPr>
        <w:rPr>
          <w:rFonts w:ascii="Arial" w:hAnsi="Arial" w:cs="Arial"/>
          <w:lang w:val="es-MX"/>
        </w:rPr>
      </w:pPr>
    </w:p>
    <w:p w14:paraId="75698A1D" w14:textId="36FA89E1" w:rsidR="001C5480" w:rsidRPr="009D11B1" w:rsidRDefault="001C5480" w:rsidP="001C5480">
      <w:pPr>
        <w:pStyle w:val="Prrafodelista"/>
        <w:numPr>
          <w:ilvl w:val="0"/>
          <w:numId w:val="2"/>
        </w:numPr>
        <w:tabs>
          <w:tab w:val="left" w:pos="6960"/>
        </w:tabs>
        <w:rPr>
          <w:rFonts w:ascii="Arial" w:hAnsi="Arial" w:cs="Arial"/>
          <w:lang w:val="es-MX"/>
        </w:rPr>
      </w:pPr>
      <w:r w:rsidRPr="009D11B1">
        <w:rPr>
          <w:rFonts w:ascii="Arial" w:hAnsi="Arial" w:cs="Arial"/>
          <w:lang w:val="es-MX"/>
        </w:rPr>
        <w:t xml:space="preserve">Para nuestra segunda tarea lo que tuvimos que hacer es usar GitHub que es una plataforma que nos va servir para guardar </w:t>
      </w:r>
      <w:r w:rsidR="009D11B1" w:rsidRPr="009D11B1">
        <w:rPr>
          <w:rFonts w:ascii="Arial" w:hAnsi="Arial" w:cs="Arial"/>
          <w:lang w:val="es-MX"/>
        </w:rPr>
        <w:t>nuestros documentos</w:t>
      </w:r>
      <w:r w:rsidRPr="009D11B1">
        <w:rPr>
          <w:rFonts w:ascii="Arial" w:hAnsi="Arial" w:cs="Arial"/>
          <w:lang w:val="es-MX"/>
        </w:rPr>
        <w:t xml:space="preserve"> en la </w:t>
      </w:r>
      <w:r w:rsidR="009D11B1" w:rsidRPr="009D11B1">
        <w:rPr>
          <w:rFonts w:ascii="Arial" w:hAnsi="Arial" w:cs="Arial"/>
          <w:lang w:val="es-MX"/>
        </w:rPr>
        <w:t>nube</w:t>
      </w:r>
      <w:r w:rsidRPr="009D11B1">
        <w:rPr>
          <w:rFonts w:ascii="Arial" w:hAnsi="Arial" w:cs="Arial"/>
          <w:lang w:val="es-MX"/>
        </w:rPr>
        <w:t xml:space="preserve"> o en donde nosotros podamos tenerlos seguros y </w:t>
      </w:r>
      <w:r w:rsidR="009D11B1" w:rsidRPr="009D11B1">
        <w:rPr>
          <w:rFonts w:ascii="Arial" w:hAnsi="Arial" w:cs="Arial"/>
          <w:lang w:val="es-MX"/>
        </w:rPr>
        <w:t>a su</w:t>
      </w:r>
      <w:r w:rsidRPr="009D11B1">
        <w:rPr>
          <w:rFonts w:ascii="Arial" w:hAnsi="Arial" w:cs="Arial"/>
          <w:lang w:val="es-MX"/>
        </w:rPr>
        <w:t xml:space="preserve"> vez podamos regresar a versiones anteriores de este mismo</w:t>
      </w:r>
      <w:r w:rsidR="009D11B1" w:rsidRPr="009D11B1">
        <w:rPr>
          <w:rFonts w:ascii="Arial" w:hAnsi="Arial" w:cs="Arial"/>
          <w:lang w:val="es-MX"/>
        </w:rPr>
        <w:t>, entramos a crear una cuenta y empezamos a subir pocos archivos a si como esta práctica y eso seria todo anexo link de GitHub</w:t>
      </w:r>
    </w:p>
    <w:p w14:paraId="1009DFCC" w14:textId="6B2E3F27" w:rsidR="001C5480" w:rsidRDefault="001C5480" w:rsidP="001C5480">
      <w:pPr>
        <w:tabs>
          <w:tab w:val="left" w:pos="6960"/>
        </w:tabs>
        <w:rPr>
          <w:lang w:val="es-MX"/>
        </w:rPr>
      </w:pPr>
    </w:p>
    <w:p w14:paraId="6839B05B" w14:textId="082F7033" w:rsidR="002207D1" w:rsidRDefault="002207D1" w:rsidP="001C5480">
      <w:pPr>
        <w:tabs>
          <w:tab w:val="left" w:pos="6960"/>
        </w:tabs>
        <w:rPr>
          <w:lang w:val="es-MX"/>
        </w:rPr>
      </w:pPr>
    </w:p>
    <w:p w14:paraId="1EEFFF8A" w14:textId="26AF0BB6" w:rsidR="002207D1" w:rsidRDefault="002207D1" w:rsidP="001C5480">
      <w:pPr>
        <w:tabs>
          <w:tab w:val="left" w:pos="6960"/>
        </w:tabs>
        <w:rPr>
          <w:lang w:val="es-MX"/>
        </w:rPr>
      </w:pPr>
      <w:hyperlink r:id="rId36" w:history="1">
        <w:r w:rsidRPr="00180BD8">
          <w:rPr>
            <w:rStyle w:val="Hipervnculo"/>
            <w:lang w:val="es-MX"/>
          </w:rPr>
          <w:t>https://github.com/RivasTorresOscar/practica1_fdp.git</w:t>
        </w:r>
      </w:hyperlink>
    </w:p>
    <w:p w14:paraId="7DADD02C" w14:textId="77777777" w:rsidR="002207D1" w:rsidRDefault="002207D1" w:rsidP="001C5480">
      <w:pPr>
        <w:tabs>
          <w:tab w:val="left" w:pos="6960"/>
        </w:tabs>
        <w:rPr>
          <w:lang w:val="es-MX"/>
        </w:rPr>
      </w:pPr>
    </w:p>
    <w:p w14:paraId="3B9C9264" w14:textId="00A8C8CB" w:rsidR="009D11B1" w:rsidRDefault="009D11B1" w:rsidP="001C5480">
      <w:pPr>
        <w:tabs>
          <w:tab w:val="left" w:pos="6960"/>
        </w:tabs>
        <w:rPr>
          <w:lang w:val="es-MX"/>
        </w:rPr>
      </w:pPr>
    </w:p>
    <w:p w14:paraId="662BCBA4" w14:textId="39303FC0" w:rsidR="009D11B1" w:rsidRDefault="009D11B1">
      <w:pPr>
        <w:suppressAutoHyphens w:val="0"/>
        <w:rPr>
          <w:lang w:val="es-MX"/>
        </w:rPr>
      </w:pPr>
      <w:r>
        <w:rPr>
          <w:lang w:val="es-MX"/>
        </w:rPr>
        <w:br w:type="page"/>
      </w:r>
    </w:p>
    <w:p w14:paraId="0B0A80A5" w14:textId="2CF5EFE4" w:rsidR="009D11B1" w:rsidRDefault="009D11B1" w:rsidP="001C5480">
      <w:pPr>
        <w:tabs>
          <w:tab w:val="left" w:pos="6960"/>
        </w:tabs>
        <w:rPr>
          <w:lang w:val="es-MX"/>
        </w:rPr>
      </w:pPr>
    </w:p>
    <w:p w14:paraId="7200CF46" w14:textId="027A88A4" w:rsidR="009D11B1" w:rsidRPr="009D11B1" w:rsidRDefault="009D11B1" w:rsidP="001C5480">
      <w:pPr>
        <w:tabs>
          <w:tab w:val="left" w:pos="6960"/>
        </w:tabs>
        <w:rPr>
          <w:rFonts w:asciiTheme="minorHAnsi" w:hAnsiTheme="minorHAnsi" w:cstheme="minorHAnsi"/>
          <w:sz w:val="36"/>
          <w:szCs w:val="36"/>
          <w:lang w:val="es-MX"/>
        </w:rPr>
      </w:pPr>
      <w:r w:rsidRPr="009D11B1">
        <w:rPr>
          <w:rFonts w:asciiTheme="minorHAnsi" w:hAnsiTheme="minorHAnsi" w:cstheme="minorHAnsi"/>
          <w:sz w:val="36"/>
          <w:szCs w:val="36"/>
          <w:lang w:val="es-MX"/>
        </w:rPr>
        <w:t>Conclusiones:</w:t>
      </w:r>
    </w:p>
    <w:p w14:paraId="194FEDC7" w14:textId="31D8BE91" w:rsidR="001C5480" w:rsidRDefault="001C5480" w:rsidP="001C5480">
      <w:pPr>
        <w:tabs>
          <w:tab w:val="left" w:pos="6960"/>
        </w:tabs>
        <w:rPr>
          <w:lang w:val="es-MX"/>
        </w:rPr>
      </w:pPr>
    </w:p>
    <w:p w14:paraId="631382FD" w14:textId="4B442E6D" w:rsidR="009D11B1" w:rsidRDefault="002207D1" w:rsidP="001C5480">
      <w:pPr>
        <w:tabs>
          <w:tab w:val="left" w:pos="6960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En la practica vimos diferentes tipos de búsquedas y vimos un tipo de almacenaje que igual nos funciona para crear archivos y datos a su misma vez, todo esto es indispensable para nuestro aprendizaje dentro de la facultad ya que es una muy buena manera de almacenar y encontrar información para nuestros trabajos y tarea, hablando de tareas y trabajos los atajos si es que podríamos llamar así son de demasiada ayuda ya que podemos desde buscar cosas especificas hasta encontrar paginas o un formato en específico y abundando un poco más en el almacenamiento GitHub es un muy buen almacenador y creador ya nos permite guardar en la nube sin preocuparnos por cosas físicas como una memoria extraíble y ese tipo de cosas, pero no solo por eso, sino que también podemos regresar a versiones pasadas de nuestros documentos guardados por si es que tuvimos un error esos pueden ser corregidos sin preocupación. Todo lo que vimos en la práctica es muy útil y más con la modalidad a distancia entonces a mi parecer se logró el objetivo correctamente</w:t>
      </w:r>
    </w:p>
    <w:p w14:paraId="14829EE1" w14:textId="11B5EC09" w:rsidR="002207D1" w:rsidRDefault="002207D1" w:rsidP="001C5480">
      <w:pPr>
        <w:tabs>
          <w:tab w:val="left" w:pos="6960"/>
        </w:tabs>
        <w:rPr>
          <w:rFonts w:ascii="Arial" w:hAnsi="Arial" w:cs="Arial"/>
          <w:lang w:val="es-MX"/>
        </w:rPr>
      </w:pPr>
    </w:p>
    <w:p w14:paraId="0B2CBFFB" w14:textId="1B64200C" w:rsidR="002207D1" w:rsidRPr="002207D1" w:rsidRDefault="002207D1" w:rsidP="001C5480">
      <w:pPr>
        <w:tabs>
          <w:tab w:val="left" w:pos="6960"/>
        </w:tabs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En mi opinión la practica me pareció entretenida y nada aburrida todo lo contrario ya que la maestra nos dejaba investigar y utilizar los atajos de la practica en temas de nuestro interés entonces se hacía más liviano el trabajo en clase.</w:t>
      </w:r>
    </w:p>
    <w:p w14:paraId="03AAC2B8" w14:textId="77777777" w:rsidR="003764C8" w:rsidRDefault="003764C8">
      <w:pPr>
        <w:pageBreakBefore/>
        <w:suppressAutoHyphens w:val="0"/>
        <w:rPr>
          <w:lang w:val="es-MX"/>
        </w:rPr>
      </w:pPr>
    </w:p>
    <w:p w14:paraId="48FCB2D5" w14:textId="77777777" w:rsidR="003764C8" w:rsidRDefault="003764C8">
      <w:pPr>
        <w:rPr>
          <w:lang w:val="es-MX"/>
        </w:rPr>
      </w:pPr>
    </w:p>
    <w:p w14:paraId="216572BE" w14:textId="77777777" w:rsidR="003764C8" w:rsidRDefault="003764C8">
      <w:pPr>
        <w:rPr>
          <w:lang w:val="es-MX"/>
        </w:rPr>
      </w:pPr>
    </w:p>
    <w:p w14:paraId="4BEFA2F0" w14:textId="77777777" w:rsidR="003764C8" w:rsidRDefault="004D7BE4">
      <w:pPr>
        <w:rPr>
          <w:rFonts w:ascii="Calibri" w:hAnsi="Calibri" w:cs="Calibri"/>
          <w:sz w:val="36"/>
          <w:szCs w:val="36"/>
          <w:lang w:val="es-MX"/>
        </w:rPr>
      </w:pPr>
      <w:r>
        <w:rPr>
          <w:rFonts w:ascii="Calibri" w:hAnsi="Calibri" w:cs="Calibri"/>
          <w:sz w:val="36"/>
          <w:szCs w:val="36"/>
          <w:lang w:val="es-MX"/>
        </w:rPr>
        <w:t>Bibliografía:</w:t>
      </w:r>
    </w:p>
    <w:p w14:paraId="434AA8B4" w14:textId="77777777" w:rsidR="003764C8" w:rsidRDefault="003764C8">
      <w:pPr>
        <w:rPr>
          <w:rFonts w:ascii="Calibri" w:hAnsi="Calibri" w:cs="Calibri"/>
          <w:sz w:val="36"/>
          <w:szCs w:val="36"/>
          <w:lang w:val="es-MX"/>
        </w:rPr>
      </w:pPr>
    </w:p>
    <w:p w14:paraId="2236E13A" w14:textId="77777777" w:rsidR="003764C8" w:rsidRDefault="004D7BE4">
      <w:pPr>
        <w:pStyle w:val="NormalWeb"/>
        <w:numPr>
          <w:ilvl w:val="0"/>
          <w:numId w:val="1"/>
        </w:numPr>
        <w:spacing w:before="0" w:after="0" w:line="480" w:lineRule="auto"/>
      </w:pPr>
      <w:r>
        <w:rPr>
          <w:i/>
          <w:iCs/>
          <w:lang w:val="en-US"/>
        </w:rPr>
        <w:t xml:space="preserve">GitHub: Where the world builds </w:t>
      </w:r>
      <w:r>
        <w:rPr>
          <w:i/>
          <w:iCs/>
          <w:lang w:val="en-US"/>
        </w:rPr>
        <w:t>software</w:t>
      </w:r>
      <w:r>
        <w:rPr>
          <w:lang w:val="en-US"/>
        </w:rPr>
        <w:t xml:space="preserve">. </w:t>
      </w:r>
      <w:r>
        <w:t xml:space="preserve">(1999). GitHub. </w:t>
      </w:r>
      <w:hyperlink r:id="rId37" w:history="1">
        <w:r>
          <w:rPr>
            <w:rStyle w:val="Hipervnculo"/>
          </w:rPr>
          <w:t>https://github.com/</w:t>
        </w:r>
      </w:hyperlink>
    </w:p>
    <w:p w14:paraId="2E6B2DC3" w14:textId="77777777" w:rsidR="003764C8" w:rsidRDefault="004D7BE4">
      <w:pPr>
        <w:pStyle w:val="NormalWeb"/>
        <w:numPr>
          <w:ilvl w:val="0"/>
          <w:numId w:val="1"/>
        </w:numPr>
        <w:spacing w:before="0" w:after="0" w:line="480" w:lineRule="auto"/>
      </w:pPr>
      <w:r>
        <w:t xml:space="preserve">Google. (2010). </w:t>
      </w:r>
      <w:r>
        <w:rPr>
          <w:i/>
          <w:iCs/>
        </w:rPr>
        <w:t>Grafiquen en Google, ahora en 3D</w:t>
      </w:r>
      <w:r>
        <w:t xml:space="preserve">. Esto es Google. </w:t>
      </w:r>
      <w:hyperlink r:id="rId38" w:history="1">
        <w:r>
          <w:rPr>
            <w:rStyle w:val="Hipervnculo"/>
          </w:rPr>
          <w:t>https://latam.go</w:t>
        </w:r>
        <w:r>
          <w:rPr>
            <w:rStyle w:val="Hipervnculo"/>
          </w:rPr>
          <w:t>ogleblog.com/2012/03/grafiquen-en-google-ahora-en-3d.html</w:t>
        </w:r>
      </w:hyperlink>
    </w:p>
    <w:p w14:paraId="60C75473" w14:textId="77777777" w:rsidR="003764C8" w:rsidRPr="001C5480" w:rsidRDefault="004D7BE4">
      <w:pPr>
        <w:pStyle w:val="NormalWeb"/>
        <w:numPr>
          <w:ilvl w:val="0"/>
          <w:numId w:val="1"/>
        </w:numPr>
        <w:spacing w:before="0" w:after="0" w:line="480" w:lineRule="auto"/>
        <w:rPr>
          <w:lang w:val="en-US"/>
        </w:rPr>
      </w:pPr>
      <w:r>
        <w:rPr>
          <w:lang w:val="en-US"/>
        </w:rPr>
        <w:t xml:space="preserve">Page, L., &amp; Bring, S. (1998, 4 </w:t>
      </w:r>
      <w:proofErr w:type="spellStart"/>
      <w:r>
        <w:rPr>
          <w:lang w:val="en-US"/>
        </w:rPr>
        <w:t>septiembre</w:t>
      </w:r>
      <w:proofErr w:type="spellEnd"/>
      <w:r>
        <w:rPr>
          <w:lang w:val="en-US"/>
        </w:rPr>
        <w:t xml:space="preserve">). </w:t>
      </w:r>
      <w:r>
        <w:rPr>
          <w:i/>
          <w:iCs/>
          <w:lang w:val="en-US"/>
        </w:rPr>
        <w:t>Google</w:t>
      </w:r>
      <w:r>
        <w:rPr>
          <w:lang w:val="en-US"/>
        </w:rPr>
        <w:t xml:space="preserve">. Google. </w:t>
      </w:r>
      <w:hyperlink r:id="rId39" w:history="1">
        <w:r>
          <w:rPr>
            <w:rStyle w:val="Hipervnculo"/>
            <w:lang w:val="en-US"/>
          </w:rPr>
          <w:t>https://www.google.com.mx/</w:t>
        </w:r>
      </w:hyperlink>
    </w:p>
    <w:p w14:paraId="59FFABF9" w14:textId="77777777" w:rsidR="003764C8" w:rsidRDefault="004D7BE4">
      <w:pPr>
        <w:pStyle w:val="NormalWeb"/>
        <w:numPr>
          <w:ilvl w:val="0"/>
          <w:numId w:val="1"/>
        </w:numPr>
        <w:spacing w:before="0" w:after="0" w:line="480" w:lineRule="auto"/>
      </w:pPr>
      <w:r>
        <w:rPr>
          <w:i/>
          <w:iCs/>
        </w:rPr>
        <w:t>Tu aula virtual: Ingresar al sitio</w:t>
      </w:r>
      <w:r>
        <w:t xml:space="preserve">. (2008). Tu aula virtual. </w:t>
      </w:r>
      <w:hyperlink r:id="rId40" w:history="1">
        <w:r>
          <w:rPr>
            <w:rStyle w:val="Hipervnculo"/>
          </w:rPr>
          <w:t>https://tuaulavirtual.educatic.unam.mx/login/index.php</w:t>
        </w:r>
      </w:hyperlink>
    </w:p>
    <w:p w14:paraId="40755463" w14:textId="77777777" w:rsidR="003764C8" w:rsidRDefault="004D7BE4">
      <w:pPr>
        <w:pStyle w:val="NormalWeb"/>
        <w:numPr>
          <w:ilvl w:val="0"/>
          <w:numId w:val="1"/>
        </w:numPr>
        <w:spacing w:before="0" w:after="0" w:line="480" w:lineRule="auto"/>
      </w:pPr>
      <w:r>
        <w:rPr>
          <w:i/>
          <w:iCs/>
        </w:rPr>
        <w:t>Laboratorio Salas A y B</w:t>
      </w:r>
      <w:r>
        <w:t xml:space="preserve">. (2008). Laboratorio de Computación A y B. </w:t>
      </w:r>
      <w:hyperlink r:id="rId41" w:history="1">
        <w:r>
          <w:rPr>
            <w:rStyle w:val="Hipervnculo"/>
          </w:rPr>
          <w:t>http://lcp02.fi-b.unam.mx/</w:t>
        </w:r>
      </w:hyperlink>
    </w:p>
    <w:p w14:paraId="70332723" w14:textId="77777777" w:rsidR="003764C8" w:rsidRDefault="003764C8">
      <w:pPr>
        <w:pStyle w:val="NormalWeb"/>
        <w:spacing w:before="0" w:after="0" w:line="480" w:lineRule="auto"/>
        <w:ind w:left="360"/>
      </w:pPr>
    </w:p>
    <w:p w14:paraId="75716D5C" w14:textId="77777777" w:rsidR="003764C8" w:rsidRDefault="003764C8">
      <w:pPr>
        <w:pStyle w:val="NormalWeb"/>
        <w:spacing w:before="0" w:after="0" w:line="480" w:lineRule="auto"/>
        <w:ind w:left="720"/>
      </w:pPr>
    </w:p>
    <w:p w14:paraId="1B7D682C" w14:textId="77777777" w:rsidR="003764C8" w:rsidRDefault="003764C8">
      <w:pPr>
        <w:pStyle w:val="NormalWeb"/>
        <w:spacing w:before="0" w:after="0" w:line="480" w:lineRule="auto"/>
        <w:ind w:left="720" w:hanging="720"/>
      </w:pPr>
    </w:p>
    <w:p w14:paraId="35121C4D" w14:textId="77777777" w:rsidR="003764C8" w:rsidRDefault="003764C8">
      <w:pPr>
        <w:rPr>
          <w:rFonts w:ascii="Calibri" w:hAnsi="Calibri" w:cs="Calibri"/>
          <w:sz w:val="36"/>
          <w:szCs w:val="36"/>
          <w:lang w:val="es-MX"/>
        </w:rPr>
      </w:pPr>
    </w:p>
    <w:sectPr w:rsidR="003764C8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69F8CD" w14:textId="77777777" w:rsidR="004D7BE4" w:rsidRDefault="004D7BE4">
      <w:r>
        <w:separator/>
      </w:r>
    </w:p>
  </w:endnote>
  <w:endnote w:type="continuationSeparator" w:id="0">
    <w:p w14:paraId="4A164816" w14:textId="77777777" w:rsidR="004D7BE4" w:rsidRDefault="004D7B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38C4C8" w14:textId="77777777" w:rsidR="004D7BE4" w:rsidRDefault="004D7BE4">
      <w:r>
        <w:rPr>
          <w:color w:val="000000"/>
        </w:rPr>
        <w:separator/>
      </w:r>
    </w:p>
  </w:footnote>
  <w:footnote w:type="continuationSeparator" w:id="0">
    <w:p w14:paraId="315727E2" w14:textId="77777777" w:rsidR="004D7BE4" w:rsidRDefault="004D7B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24154"/>
    <w:multiLevelType w:val="multilevel"/>
    <w:tmpl w:val="E51C272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4BC86F51"/>
    <w:multiLevelType w:val="hybridMultilevel"/>
    <w:tmpl w:val="A850786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3764C8"/>
    <w:rsid w:val="001C5480"/>
    <w:rsid w:val="002207D1"/>
    <w:rsid w:val="003764C8"/>
    <w:rsid w:val="004D7BE4"/>
    <w:rsid w:val="009D1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FCE74"/>
  <w15:docId w15:val="{BBBD677A-93C8-40F8-A317-FEA345C5E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paragraph" w:styleId="Prrafodelista">
    <w:name w:val="List Paragraph"/>
    <w:basedOn w:val="Normal"/>
    <w:pPr>
      <w:ind w:left="720"/>
    </w:pPr>
    <w:rPr>
      <w:rFonts w:cs="Mangal"/>
      <w:szCs w:val="21"/>
    </w:rPr>
  </w:style>
  <w:style w:type="paragraph" w:styleId="NormalWeb">
    <w:name w:val="Normal (Web)"/>
    <w:basedOn w:val="Normal"/>
    <w:pPr>
      <w:widowControl/>
      <w:suppressAutoHyphens w:val="0"/>
      <w:spacing w:before="100" w:after="100"/>
      <w:textAlignment w:val="auto"/>
    </w:pPr>
    <w:rPr>
      <w:rFonts w:ascii="Times New Roman" w:eastAsia="Times New Roman" w:hAnsi="Times New Roman" w:cs="Times New Roman"/>
      <w:kern w:val="0"/>
      <w:lang w:val="es-MX" w:eastAsia="es-MX" w:bidi="ar-SA"/>
    </w:rPr>
  </w:style>
  <w:style w:type="character" w:styleId="Hipervnculo">
    <w:name w:val="Hyperlink"/>
    <w:basedOn w:val="Fuentedeprrafopredeter"/>
    <w:rPr>
      <w:color w:val="0563C1"/>
      <w:u w:val="single"/>
    </w:rPr>
  </w:style>
  <w:style w:type="character" w:styleId="Mencinsinresolver">
    <w:name w:val="Unresolved Mention"/>
    <w:basedOn w:val="Fuentedeprrafopredeter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s://www.google.com.mx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latam.googleblog.com/2012/03/grafiquen-en-google-ahora-en-3d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yperlink" Target="http://lcp02.fi-b.unam.mx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github.com/" TargetMode="External"/><Relationship Id="rId40" Type="http://schemas.openxmlformats.org/officeDocument/2006/relationships/hyperlink" Target="https://tuaulavirtual.educatic.unam.mx/login/index.php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github.com/RivasTorresOscar/practica1_fdp.git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18</Pages>
  <Words>1390</Words>
  <Characters>7645</Characters>
  <Application>Microsoft Office Word</Application>
  <DocSecurity>0</DocSecurity>
  <Lines>63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Oscar Rivas Torres</cp:lastModifiedBy>
  <cp:revision>2</cp:revision>
  <dcterms:created xsi:type="dcterms:W3CDTF">2021-09-15T02:15:00Z</dcterms:created>
  <dcterms:modified xsi:type="dcterms:W3CDTF">2021-09-15T02:15:00Z</dcterms:modified>
</cp:coreProperties>
</file>